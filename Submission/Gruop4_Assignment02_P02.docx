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919B3" w14:textId="6C8A0D90" w:rsidR="009C307A" w:rsidRDefault="00CA70A0">
      <w:pPr>
        <w:pStyle w:val="Title"/>
        <w:jc w:val="right"/>
      </w:pPr>
      <w:r>
        <w:fldChar w:fldCharType="begin"/>
      </w:r>
      <w:r>
        <w:instrText xml:space="preserve"> SUBJECT  \* MERGEFORMAT </w:instrText>
      </w:r>
      <w:r>
        <w:fldChar w:fldCharType="separate"/>
      </w:r>
      <w:r w:rsidR="0042002D">
        <w:t>Chef For Everyone - CFE</w:t>
      </w:r>
      <w:r>
        <w:fldChar w:fldCharType="end"/>
      </w:r>
    </w:p>
    <w:p w14:paraId="07374115" w14:textId="6DC87F18" w:rsidR="0011152C" w:rsidRPr="0011152C" w:rsidRDefault="0011152C" w:rsidP="0011152C">
      <w:r>
        <w:t>\</w:t>
      </w:r>
    </w:p>
    <w:p w14:paraId="75CBD040" w14:textId="64228303" w:rsidR="009C307A" w:rsidRDefault="00CA70A0">
      <w:pPr>
        <w:pStyle w:val="Title"/>
        <w:jc w:val="right"/>
      </w:pPr>
      <w:r>
        <w:fldChar w:fldCharType="begin"/>
      </w:r>
      <w:r>
        <w:instrText xml:space="preserve">title  \* Mergeformat </w:instrText>
      </w:r>
      <w:r>
        <w:fldChar w:fldCharType="separate"/>
      </w:r>
      <w:r w:rsidR="00512FAF">
        <w:t xml:space="preserve">Use-Case Specification: </w:t>
      </w:r>
      <w:r>
        <w:fldChar w:fldCharType="end"/>
      </w:r>
      <w:r w:rsidR="0039521C">
        <w:tab/>
      </w:r>
      <w:r w:rsidR="00374178">
        <w:t>-</w:t>
      </w:r>
      <w:r w:rsidR="00374178" w:rsidRPr="00374178">
        <w:rPr>
          <w:rFonts w:ascii="Times New Roman" w:hAnsi="Times New Roman"/>
          <w:b w:val="0"/>
          <w:noProof/>
          <w:sz w:val="20"/>
        </w:rPr>
        <w:t xml:space="preserve"> </w:t>
      </w:r>
      <w:r w:rsidR="00374178" w:rsidRPr="00374178">
        <w:t>Managing chef's service.</w:t>
      </w:r>
    </w:p>
    <w:p w14:paraId="65692EF3" w14:textId="1F10F707" w:rsidR="00374178" w:rsidRPr="00374178" w:rsidRDefault="00374178" w:rsidP="0039521C">
      <w:pPr>
        <w:ind w:left="4230" w:firstLine="720"/>
        <w:rPr>
          <w:rFonts w:ascii="Arial" w:hAnsi="Arial" w:cs="Arial"/>
          <w:b/>
          <w:bCs/>
          <w:sz w:val="36"/>
          <w:szCs w:val="36"/>
        </w:rPr>
      </w:pPr>
      <w:r w:rsidRPr="00374178">
        <w:rPr>
          <w:rFonts w:ascii="Arial" w:eastAsiaTheme="minorHAnsi" w:hAnsi="Arial" w:cs="Arial"/>
          <w:b/>
          <w:bCs/>
          <w:sz w:val="36"/>
          <w:szCs w:val="36"/>
        </w:rPr>
        <w:t>-</w:t>
      </w:r>
      <w:r w:rsidRPr="00374178">
        <w:rPr>
          <w:rFonts w:ascii="Arial" w:hAnsi="Arial" w:cs="Arial"/>
          <w:b/>
          <w:bCs/>
          <w:sz w:val="36"/>
          <w:szCs w:val="36"/>
        </w:rPr>
        <w:t xml:space="preserve"> Booking chef service.</w:t>
      </w:r>
    </w:p>
    <w:p w14:paraId="079C77EF" w14:textId="16238826" w:rsidR="00374178" w:rsidRPr="00374178" w:rsidRDefault="00374178" w:rsidP="0039521C">
      <w:pPr>
        <w:ind w:left="4590" w:firstLine="360"/>
      </w:pPr>
      <w:r w:rsidRPr="00374178">
        <w:rPr>
          <w:rFonts w:ascii="Arial" w:hAnsi="Arial" w:cs="Arial"/>
          <w:b/>
          <w:bCs/>
          <w:sz w:val="36"/>
          <w:szCs w:val="36"/>
        </w:rPr>
        <w:t xml:space="preserve">- Rating </w:t>
      </w:r>
      <w:r w:rsidRPr="00374178">
        <w:rPr>
          <w:rFonts w:ascii="Arial" w:hAnsi="Arial" w:cs="Arial"/>
          <w:b/>
          <w:bCs/>
          <w:noProof/>
          <w:sz w:val="36"/>
          <w:szCs w:val="36"/>
        </w:rPr>
        <w:t>chef.</w:t>
      </w:r>
      <w:r>
        <w:tab/>
      </w:r>
      <w:r>
        <w:tab/>
      </w:r>
      <w:r>
        <w:tab/>
      </w:r>
      <w:r>
        <w:tab/>
      </w:r>
      <w:r>
        <w:tab/>
      </w:r>
    </w:p>
    <w:p w14:paraId="27011A7E" w14:textId="77777777" w:rsidR="009C307A" w:rsidRDefault="009C307A">
      <w:pPr>
        <w:pStyle w:val="Title"/>
        <w:jc w:val="right"/>
      </w:pPr>
    </w:p>
    <w:p w14:paraId="70621555" w14:textId="51A1D49A" w:rsidR="009C307A" w:rsidRDefault="00630073">
      <w:pPr>
        <w:pStyle w:val="Title"/>
        <w:jc w:val="right"/>
        <w:rPr>
          <w:sz w:val="28"/>
        </w:rPr>
      </w:pPr>
      <w:r>
        <w:rPr>
          <w:sz w:val="28"/>
        </w:rPr>
        <w:t>Version 1.0</w:t>
      </w:r>
    </w:p>
    <w:p w14:paraId="7DD95B9B" w14:textId="77777777" w:rsidR="009C307A" w:rsidRDefault="009C307A"/>
    <w:p w14:paraId="13F4D6F9" w14:textId="77777777" w:rsidR="009C307A" w:rsidRDefault="009C307A"/>
    <w:p w14:paraId="32E7D7F6" w14:textId="77777777" w:rsidR="009C307A" w:rsidRDefault="009C307A">
      <w:pPr>
        <w:pStyle w:val="BodyText"/>
      </w:pPr>
    </w:p>
    <w:p w14:paraId="0354D97A" w14:textId="77777777" w:rsidR="009C307A" w:rsidRDefault="009C307A">
      <w:pPr>
        <w:pStyle w:val="BodyText"/>
      </w:pPr>
    </w:p>
    <w:p w14:paraId="6927E061" w14:textId="77777777" w:rsidR="009C307A" w:rsidRDefault="009C307A">
      <w:pPr>
        <w:sectPr w:rsidR="009C307A">
          <w:headerReference w:type="default" r:id="rId8"/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14:paraId="39D7D8E2" w14:textId="77777777" w:rsidR="009C307A" w:rsidRDefault="00630073">
      <w:pPr>
        <w:pStyle w:val="Title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312"/>
        <w:gridCol w:w="2736"/>
      </w:tblGrid>
      <w:tr w:rsidR="009C307A" w14:paraId="48169293" w14:textId="77777777" w:rsidTr="00296396">
        <w:tc>
          <w:tcPr>
            <w:tcW w:w="2304" w:type="dxa"/>
          </w:tcPr>
          <w:p w14:paraId="28A8394F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14:paraId="58AB520E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312" w:type="dxa"/>
          </w:tcPr>
          <w:p w14:paraId="3F77D26E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736" w:type="dxa"/>
          </w:tcPr>
          <w:p w14:paraId="72D09CA6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9C307A" w14:paraId="1422ACC8" w14:textId="77777777" w:rsidTr="00296396">
        <w:tc>
          <w:tcPr>
            <w:tcW w:w="2304" w:type="dxa"/>
          </w:tcPr>
          <w:p w14:paraId="2501FE6D" w14:textId="5ACE5FED" w:rsidR="009C307A" w:rsidRDefault="00296396">
            <w:pPr>
              <w:pStyle w:val="Tabletext"/>
            </w:pPr>
            <w:r>
              <w:t>17</w:t>
            </w:r>
            <w:r w:rsidR="00630073">
              <w:t>/</w:t>
            </w:r>
            <w:r>
              <w:t>Jul</w:t>
            </w:r>
            <w:r w:rsidR="00630073">
              <w:t>/</w:t>
            </w:r>
            <w:r>
              <w:t>21</w:t>
            </w:r>
          </w:p>
        </w:tc>
        <w:tc>
          <w:tcPr>
            <w:tcW w:w="1152" w:type="dxa"/>
          </w:tcPr>
          <w:p w14:paraId="588A5A16" w14:textId="13388FC2" w:rsidR="009C307A" w:rsidRDefault="00296396">
            <w:pPr>
              <w:pStyle w:val="Tabletext"/>
            </w:pPr>
            <w:r>
              <w:t>1</w:t>
            </w:r>
            <w:r w:rsidR="00630073">
              <w:t>.</w:t>
            </w:r>
            <w:r>
              <w:t>0</w:t>
            </w:r>
          </w:p>
        </w:tc>
        <w:tc>
          <w:tcPr>
            <w:tcW w:w="3312" w:type="dxa"/>
          </w:tcPr>
          <w:p w14:paraId="1972946E" w14:textId="77777777" w:rsidR="003E40B1" w:rsidRDefault="003E40B1" w:rsidP="003E40B1">
            <w:pPr>
              <w:pStyle w:val="Tabletext"/>
            </w:pPr>
            <w:r>
              <w:t>Show 3 use case represent main values of CFE.</w:t>
            </w:r>
          </w:p>
          <w:p w14:paraId="321044A2" w14:textId="770C5D2A" w:rsidR="003E40B1" w:rsidRDefault="003E40B1" w:rsidP="003E40B1">
            <w:pPr>
              <w:pStyle w:val="Tabletext"/>
            </w:pPr>
            <w:r>
              <w:t xml:space="preserve"> Architecture styles chosen and explained reasons why.</w:t>
            </w:r>
          </w:p>
          <w:p w14:paraId="4EAEEA90" w14:textId="4E019A2D" w:rsidR="009C307A" w:rsidRDefault="003E40B1" w:rsidP="003E40B1">
            <w:pPr>
              <w:pStyle w:val="Tabletext"/>
            </w:pPr>
            <w:r>
              <w:t>Define UML model for the selected use cases, applying the architecture styles chosen.</w:t>
            </w:r>
          </w:p>
        </w:tc>
        <w:tc>
          <w:tcPr>
            <w:tcW w:w="2736" w:type="dxa"/>
          </w:tcPr>
          <w:p w14:paraId="57FD046B" w14:textId="77777777" w:rsidR="00296396" w:rsidRDefault="00296396">
            <w:pPr>
              <w:pStyle w:val="Tabletext"/>
            </w:pPr>
            <w:r w:rsidRPr="00296396">
              <w:t>Nguyễn</w:t>
            </w:r>
            <w:r>
              <w:t xml:space="preserve"> </w:t>
            </w:r>
            <w:r w:rsidRPr="00296396">
              <w:t>Phan Khôi</w:t>
            </w:r>
            <w:r>
              <w:t xml:space="preserve"> </w:t>
            </w:r>
            <w:r w:rsidRPr="00296396">
              <w:t>Nguyên</w:t>
            </w:r>
          </w:p>
          <w:p w14:paraId="6DE5F13B" w14:textId="77777777" w:rsidR="00296396" w:rsidRDefault="00296396">
            <w:pPr>
              <w:pStyle w:val="Tabletext"/>
            </w:pPr>
            <w:r>
              <w:t>Nguyễn Thanh Tân</w:t>
            </w:r>
          </w:p>
          <w:p w14:paraId="5665EA66" w14:textId="75ECBB4D" w:rsidR="00296396" w:rsidRDefault="00296396">
            <w:pPr>
              <w:pStyle w:val="Tabletext"/>
            </w:pPr>
            <w:r>
              <w:t>Nguyễn Tấn Sang (K14)</w:t>
            </w:r>
          </w:p>
          <w:p w14:paraId="276977B9" w14:textId="3E5C131F" w:rsidR="00296396" w:rsidRDefault="00296396">
            <w:pPr>
              <w:pStyle w:val="Tabletext"/>
            </w:pPr>
            <w:r>
              <w:t>Nguyễn Tấn Sang (K13)</w:t>
            </w:r>
          </w:p>
        </w:tc>
      </w:tr>
    </w:tbl>
    <w:p w14:paraId="144D52B8" w14:textId="77777777" w:rsidR="009C307A" w:rsidRDefault="009C307A"/>
    <w:p w14:paraId="756B08C0" w14:textId="1785984B" w:rsidR="009C307A" w:rsidRDefault="00630073">
      <w:pPr>
        <w:pStyle w:val="Title"/>
      </w:pPr>
      <w:r>
        <w:br w:type="page"/>
      </w:r>
    </w:p>
    <w:p w14:paraId="75DFBC08" w14:textId="77777777" w:rsidR="007C5EFD" w:rsidRPr="00112D77" w:rsidRDefault="00630073" w:rsidP="007C5EFD">
      <w:pPr>
        <w:pStyle w:val="TOC2"/>
        <w:tabs>
          <w:tab w:val="left" w:pos="1000"/>
        </w:tabs>
        <w:rPr>
          <w:noProof/>
        </w:rPr>
      </w:pPr>
      <w:r>
        <w:lastRenderedPageBreak/>
        <w:fldChar w:fldCharType="begin"/>
      </w:r>
      <w:r>
        <w:instrText xml:space="preserve"> TOC \o "1-3" </w:instrText>
      </w:r>
      <w:r>
        <w:fldChar w:fldCharType="separate"/>
      </w:r>
    </w:p>
    <w:sdt>
      <w:sdtPr>
        <w:rPr>
          <w:rFonts w:ascii="Times New Roman" w:eastAsia="Times New Roman" w:hAnsi="Times New Roman" w:cs="Times New Roman"/>
          <w:noProof/>
          <w:color w:val="auto"/>
          <w:sz w:val="20"/>
          <w:szCs w:val="20"/>
        </w:rPr>
        <w:id w:val="62001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3D863B" w14:textId="102C88B7" w:rsidR="007C5EFD" w:rsidRDefault="007C5EFD">
          <w:pPr>
            <w:pStyle w:val="TOCHeading"/>
            <w:rPr>
              <w:noProof/>
            </w:rPr>
          </w:pPr>
          <w:r>
            <w:rPr>
              <w:noProof/>
            </w:rPr>
            <w:t>Table of Contents</w:t>
          </w:r>
        </w:p>
        <w:p w14:paraId="492590A9" w14:textId="03CD5968" w:rsidR="007C5EFD" w:rsidRPr="00A76A64" w:rsidRDefault="007C5EFD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r w:rsidRPr="00A76A64">
            <w:rPr>
              <w:noProof/>
              <w:sz w:val="24"/>
              <w:szCs w:val="24"/>
            </w:rPr>
            <w:fldChar w:fldCharType="begin"/>
          </w:r>
          <w:r w:rsidRPr="00A76A64">
            <w:rPr>
              <w:noProof/>
              <w:sz w:val="24"/>
              <w:szCs w:val="24"/>
            </w:rPr>
            <w:instrText xml:space="preserve"> TOC \o "1-3" \h \z \u </w:instrText>
          </w:r>
          <w:r w:rsidRPr="00A76A64">
            <w:rPr>
              <w:noProof/>
              <w:sz w:val="24"/>
              <w:szCs w:val="24"/>
            </w:rPr>
            <w:fldChar w:fldCharType="separate"/>
          </w:r>
          <w:hyperlink w:anchor="_Toc77529128" w:history="1">
            <w:r w:rsidRPr="00A76A64">
              <w:rPr>
                <w:rStyle w:val="Hyperlink"/>
                <w:noProof/>
                <w:sz w:val="24"/>
                <w:szCs w:val="24"/>
              </w:rPr>
              <w:t>1.</w:t>
            </w:r>
            <w:r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Pr="00A76A64">
              <w:rPr>
                <w:rStyle w:val="Hyperlink"/>
                <w:noProof/>
                <w:sz w:val="24"/>
                <w:szCs w:val="24"/>
              </w:rPr>
              <w:t>Use-case Model</w:t>
            </w:r>
            <w:r w:rsidRPr="00A76A64">
              <w:rPr>
                <w:noProof/>
                <w:webHidden/>
                <w:sz w:val="24"/>
                <w:szCs w:val="24"/>
              </w:rPr>
              <w:tab/>
            </w:r>
            <w:r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6A64">
              <w:rPr>
                <w:noProof/>
                <w:webHidden/>
                <w:sz w:val="24"/>
                <w:szCs w:val="24"/>
              </w:rPr>
              <w:instrText xml:space="preserve"> PAGEREF _Toc77529128 \h </w:instrText>
            </w:r>
            <w:r w:rsidRPr="00A76A64">
              <w:rPr>
                <w:noProof/>
                <w:webHidden/>
                <w:sz w:val="24"/>
                <w:szCs w:val="24"/>
              </w:rPr>
            </w:r>
            <w:r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6A64">
              <w:rPr>
                <w:noProof/>
                <w:webHidden/>
                <w:sz w:val="24"/>
                <w:szCs w:val="24"/>
              </w:rPr>
              <w:t>4</w:t>
            </w:r>
            <w:r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2B8BEB" w14:textId="24262708" w:rsidR="007C5EFD" w:rsidRPr="00A76A64" w:rsidRDefault="00CA70A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29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 Specifications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_Toc77529129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5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A39F1F" w14:textId="279B10CA" w:rsidR="007C5EFD" w:rsidRPr="00A76A64" w:rsidRDefault="00CA70A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0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2.1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Use-case: Managing chef’s service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_Toc77529130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5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1C3F8E" w14:textId="610390BE" w:rsidR="007C5EFD" w:rsidRPr="00A76A64" w:rsidRDefault="00CA70A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1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2.2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Use-case: Booking chef service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_Toc77529131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5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BEF584" w14:textId="5C83B267" w:rsidR="007C5EFD" w:rsidRPr="00A76A64" w:rsidRDefault="00CA70A0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2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2.3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Use-case: Rating chef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_Toc77529132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6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D9501" w14:textId="5379D758" w:rsidR="007C5EFD" w:rsidRPr="00A76A64" w:rsidRDefault="00CA70A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3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3.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  <w:shd w:val="clear" w:color="auto" w:fill="FFFFFF"/>
              </w:rPr>
              <w:t>Evaluation architecture style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_Toc77529133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7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A2F36" w14:textId="3BB76434" w:rsidR="007C5EFD" w:rsidRPr="00A76A64" w:rsidRDefault="00CA70A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4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4.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UML design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_Toc77529134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7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F1144" w14:textId="39753EA5" w:rsidR="006D0A9A" w:rsidRPr="00112D77" w:rsidRDefault="007C5EFD" w:rsidP="007C5EFD">
          <w:pPr>
            <w:rPr>
              <w:noProof/>
            </w:rPr>
          </w:pPr>
          <w:r w:rsidRPr="00A76A64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E263393" w14:textId="77777777" w:rsidR="004E3DCC" w:rsidRDefault="00630073" w:rsidP="004E3DCC">
      <w:r>
        <w:fldChar w:fldCharType="end"/>
      </w:r>
      <w:r>
        <w:br w:type="page"/>
      </w:r>
    </w:p>
    <w:p w14:paraId="6A954805" w14:textId="3EFD688E" w:rsidR="004E3DCC" w:rsidRDefault="004E3DCC" w:rsidP="00876F9C">
      <w:pPr>
        <w:pStyle w:val="Heading1"/>
      </w:pPr>
      <w:bookmarkStart w:id="0" w:name="_Toc416105490"/>
      <w:bookmarkStart w:id="1" w:name="_Toc77529128"/>
      <w:r>
        <w:lastRenderedPageBreak/>
        <w:t>Use-case Model</w:t>
      </w:r>
      <w:bookmarkEnd w:id="0"/>
      <w:bookmarkEnd w:id="1"/>
    </w:p>
    <w:p w14:paraId="78BAD5A7" w14:textId="77777777" w:rsidR="006E5023" w:rsidRPr="006E5023" w:rsidRDefault="006E5023" w:rsidP="006E5023"/>
    <w:p w14:paraId="15154E92" w14:textId="44CC16AB" w:rsidR="004E3DCC" w:rsidRDefault="000953C5" w:rsidP="004078A2">
      <w:pPr>
        <w:jc w:val="center"/>
      </w:pPr>
      <w:r w:rsidRPr="000953C5">
        <w:rPr>
          <w:noProof/>
        </w:rPr>
        <w:drawing>
          <wp:inline distT="0" distB="0" distL="0" distR="0" wp14:anchorId="648E6FF1" wp14:editId="7394DF69">
            <wp:extent cx="6259190" cy="5767772"/>
            <wp:effectExtent l="0" t="0" r="8890" b="4445"/>
            <wp:docPr id="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694B6E1A-C809-6940-A523-02A1EAA79DB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>
                      <a:extLst>
                        <a:ext uri="{FF2B5EF4-FFF2-40B4-BE49-F238E27FC236}">
                          <a16:creationId xmlns:a16="http://schemas.microsoft.com/office/drawing/2014/main" id="{694B6E1A-C809-6940-A523-02A1EAA79DB8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467" cy="57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DB2" w14:textId="2F2FE59D" w:rsidR="004E3DCC" w:rsidRDefault="004E3DCC" w:rsidP="004E3DCC"/>
    <w:p w14:paraId="5B888B94" w14:textId="79A3085E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>List of use-case will be shown in this document:</w:t>
      </w:r>
    </w:p>
    <w:p w14:paraId="4E4D5EFD" w14:textId="52BE5522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 xml:space="preserve">- Managing chef’s service: </w:t>
      </w:r>
    </w:p>
    <w:p w14:paraId="6AD4D2BD" w14:textId="2E4DD4C6" w:rsidR="003A019B" w:rsidRPr="00197633" w:rsidRDefault="003A019B" w:rsidP="00197633">
      <w:pPr>
        <w:ind w:firstLine="720"/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>Description: As a chef, I want to add new service, dish, food to show on my profile for booking.</w:t>
      </w:r>
    </w:p>
    <w:p w14:paraId="55C063E2" w14:textId="329DA703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 xml:space="preserve">- Booking chef service: </w:t>
      </w:r>
    </w:p>
    <w:p w14:paraId="1A6E429E" w14:textId="1C13134E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ab/>
        <w:t>Description: As a customer, I want to search and after that book favorite chef, dish, food, and quantity for event.</w:t>
      </w:r>
    </w:p>
    <w:p w14:paraId="3D43B826" w14:textId="3A90F2DD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 xml:space="preserve">- Rating chef: </w:t>
      </w:r>
    </w:p>
    <w:p w14:paraId="5815ADED" w14:textId="0187101C" w:rsidR="003A019B" w:rsidRPr="00197633" w:rsidRDefault="003A019B" w:rsidP="003A019B">
      <w:pPr>
        <w:ind w:firstLine="720"/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>Description: As a customer, I want to rate chef and leave comment about quality of chef after I have been served.</w:t>
      </w:r>
    </w:p>
    <w:p w14:paraId="65C1D502" w14:textId="77777777" w:rsidR="003A019B" w:rsidRDefault="003A019B" w:rsidP="004E3DCC"/>
    <w:p w14:paraId="19A30957" w14:textId="090FC6A1" w:rsidR="003A019B" w:rsidRDefault="003A019B" w:rsidP="004E3DCC">
      <w:r>
        <w:lastRenderedPageBreak/>
        <w:t xml:space="preserve"> </w:t>
      </w:r>
    </w:p>
    <w:p w14:paraId="4FDCBDC1" w14:textId="77777777" w:rsidR="003A019B" w:rsidRDefault="003A019B" w:rsidP="004E3DCC"/>
    <w:p w14:paraId="15D87A85" w14:textId="53C03AD9" w:rsidR="004E3DCC" w:rsidRDefault="00591379" w:rsidP="00876F9C">
      <w:pPr>
        <w:pStyle w:val="Heading1"/>
      </w:pPr>
      <w:bookmarkStart w:id="2" w:name="_Toc416105491"/>
      <w:bookmarkStart w:id="3" w:name="_Toc77529129"/>
      <w:r>
        <w:t xml:space="preserve">Use-case </w:t>
      </w:r>
      <w:r w:rsidR="00016409">
        <w:t>Specifications</w:t>
      </w:r>
      <w:bookmarkEnd w:id="2"/>
      <w:bookmarkEnd w:id="3"/>
    </w:p>
    <w:p w14:paraId="2CE106AD" w14:textId="045172CE" w:rsidR="004E3DCC" w:rsidRDefault="00B84F54" w:rsidP="00876F9C">
      <w:pPr>
        <w:pStyle w:val="Heading2"/>
      </w:pPr>
      <w:bookmarkStart w:id="4" w:name="_Toc416105492"/>
      <w:bookmarkStart w:id="5" w:name="_Toc77529130"/>
      <w:r>
        <w:t xml:space="preserve">Use-case: </w:t>
      </w:r>
      <w:bookmarkEnd w:id="4"/>
      <w:r w:rsidR="005114A9" w:rsidRPr="005114A9">
        <w:t>Managing chef</w:t>
      </w:r>
      <w:r w:rsidR="00721334">
        <w:t>’s</w:t>
      </w:r>
      <w:r w:rsidR="005114A9" w:rsidRPr="005114A9">
        <w:t xml:space="preserve"> service</w:t>
      </w:r>
      <w:bookmarkEnd w:id="5"/>
    </w:p>
    <w:tbl>
      <w:tblPr>
        <w:tblStyle w:val="TableGrid"/>
        <w:tblW w:w="8994" w:type="dxa"/>
        <w:tblInd w:w="558" w:type="dxa"/>
        <w:tblLook w:val="04A0" w:firstRow="1" w:lastRow="0" w:firstColumn="1" w:lastColumn="0" w:noHBand="0" w:noVBand="1"/>
      </w:tblPr>
      <w:tblGrid>
        <w:gridCol w:w="2637"/>
        <w:gridCol w:w="6357"/>
      </w:tblGrid>
      <w:tr w:rsidR="00887D8E" w14:paraId="26B22811" w14:textId="77777777" w:rsidTr="003A019B">
        <w:trPr>
          <w:trHeight w:val="311"/>
        </w:trPr>
        <w:tc>
          <w:tcPr>
            <w:tcW w:w="2637" w:type="dxa"/>
          </w:tcPr>
          <w:p w14:paraId="6B66B026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Use case Name</w:t>
            </w:r>
          </w:p>
        </w:tc>
        <w:tc>
          <w:tcPr>
            <w:tcW w:w="6357" w:type="dxa"/>
          </w:tcPr>
          <w:p w14:paraId="5D80866F" w14:textId="04F899D2" w:rsidR="00887D8E" w:rsidRPr="00197633" w:rsidRDefault="00F83F9B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noProof/>
                <w:sz w:val="24"/>
                <w:szCs w:val="24"/>
              </w:rPr>
              <w:t xml:space="preserve">Managing </w:t>
            </w:r>
            <w:r w:rsidR="008872CF" w:rsidRPr="00197633">
              <w:rPr>
                <w:rFonts w:cstheme="minorHAnsi"/>
                <w:noProof/>
                <w:sz w:val="24"/>
                <w:szCs w:val="24"/>
              </w:rPr>
              <w:t>c</w:t>
            </w:r>
            <w:r w:rsidRPr="00197633">
              <w:rPr>
                <w:rFonts w:cstheme="minorHAnsi"/>
                <w:noProof/>
                <w:sz w:val="24"/>
                <w:szCs w:val="24"/>
              </w:rPr>
              <w:t>hef</w:t>
            </w:r>
            <w:r w:rsidR="00721334" w:rsidRPr="00197633">
              <w:rPr>
                <w:rFonts w:cstheme="minorHAnsi"/>
                <w:noProof/>
                <w:sz w:val="24"/>
                <w:szCs w:val="24"/>
              </w:rPr>
              <w:t>’s</w:t>
            </w:r>
            <w:r w:rsidRPr="00197633">
              <w:rPr>
                <w:rFonts w:cstheme="minorHAnsi"/>
                <w:noProof/>
                <w:sz w:val="24"/>
                <w:szCs w:val="24"/>
              </w:rPr>
              <w:t xml:space="preserve"> service</w:t>
            </w:r>
          </w:p>
        </w:tc>
      </w:tr>
      <w:tr w:rsidR="00887D8E" w14:paraId="24DE18BF" w14:textId="77777777" w:rsidTr="003A019B">
        <w:trPr>
          <w:trHeight w:val="622"/>
        </w:trPr>
        <w:tc>
          <w:tcPr>
            <w:tcW w:w="2637" w:type="dxa"/>
          </w:tcPr>
          <w:p w14:paraId="1BB7E28E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Brief description</w:t>
            </w:r>
          </w:p>
        </w:tc>
        <w:tc>
          <w:tcPr>
            <w:tcW w:w="6357" w:type="dxa"/>
          </w:tcPr>
          <w:p w14:paraId="787B14E9" w14:textId="6CED1D14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 xml:space="preserve">This use case describes how </w:t>
            </w:r>
            <w:r w:rsidR="001706E0" w:rsidRPr="00197633">
              <w:rPr>
                <w:rFonts w:cstheme="minorHAnsi"/>
                <w:sz w:val="24"/>
                <w:szCs w:val="24"/>
              </w:rPr>
              <w:t>c</w:t>
            </w:r>
            <w:r w:rsidRPr="00197633">
              <w:rPr>
                <w:rFonts w:cstheme="minorHAnsi"/>
                <w:sz w:val="24"/>
                <w:szCs w:val="24"/>
              </w:rPr>
              <w:t>hef can provide services for Customer.</w:t>
            </w:r>
          </w:p>
        </w:tc>
      </w:tr>
      <w:tr w:rsidR="00887D8E" w14:paraId="1ADF6ED3" w14:textId="77777777" w:rsidTr="003A019B">
        <w:trPr>
          <w:trHeight w:val="609"/>
        </w:trPr>
        <w:tc>
          <w:tcPr>
            <w:tcW w:w="2637" w:type="dxa"/>
          </w:tcPr>
          <w:p w14:paraId="776812A7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Actors</w:t>
            </w:r>
          </w:p>
          <w:p w14:paraId="6EA08481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(Actors)</w:t>
            </w:r>
          </w:p>
        </w:tc>
        <w:tc>
          <w:tcPr>
            <w:tcW w:w="6357" w:type="dxa"/>
          </w:tcPr>
          <w:p w14:paraId="1F08422D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</w:t>
            </w:r>
          </w:p>
        </w:tc>
      </w:tr>
      <w:tr w:rsidR="00887D8E" w14:paraId="2F6963E9" w14:textId="77777777" w:rsidTr="003A019B">
        <w:trPr>
          <w:trHeight w:val="2494"/>
        </w:trPr>
        <w:tc>
          <w:tcPr>
            <w:tcW w:w="2637" w:type="dxa"/>
          </w:tcPr>
          <w:p w14:paraId="08AB4A28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Basic Flow</w:t>
            </w:r>
          </w:p>
        </w:tc>
        <w:tc>
          <w:tcPr>
            <w:tcW w:w="6357" w:type="dxa"/>
          </w:tcPr>
          <w:p w14:paraId="2E48882B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At the homepage, the chef goes to “Services” section.</w:t>
            </w:r>
          </w:p>
          <w:p w14:paraId="2F9CB6D5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clicks on “Add service” button.</w:t>
            </w:r>
          </w:p>
          <w:p w14:paraId="2A1EE1B9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System displays Add service screen.</w:t>
            </w:r>
          </w:p>
          <w:p w14:paraId="7DC62F99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fills in service’s information.</w:t>
            </w:r>
          </w:p>
          <w:p w14:paraId="371D0608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clicks on “Add” button and system sends success message on page.</w:t>
            </w:r>
          </w:p>
          <w:p w14:paraId="6F7D27B6" w14:textId="45CE5F3D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 xml:space="preserve">System </w:t>
            </w:r>
            <w:r w:rsidR="003A019B" w:rsidRPr="00197633">
              <w:rPr>
                <w:rFonts w:cstheme="minorHAnsi"/>
                <w:sz w:val="24"/>
                <w:szCs w:val="24"/>
              </w:rPr>
              <w:t>renders</w:t>
            </w:r>
            <w:r w:rsidRPr="00197633">
              <w:rPr>
                <w:rFonts w:cstheme="minorHAnsi"/>
                <w:sz w:val="24"/>
                <w:szCs w:val="24"/>
              </w:rPr>
              <w:t xml:space="preserve"> to home page and adding service done.</w:t>
            </w:r>
          </w:p>
        </w:tc>
      </w:tr>
      <w:tr w:rsidR="00887D8E" w14:paraId="45FD0151" w14:textId="77777777" w:rsidTr="003A019B">
        <w:trPr>
          <w:trHeight w:val="1557"/>
        </w:trPr>
        <w:tc>
          <w:tcPr>
            <w:tcW w:w="2637" w:type="dxa"/>
          </w:tcPr>
          <w:p w14:paraId="792A9F9B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Alternative Flows</w:t>
            </w:r>
          </w:p>
        </w:tc>
        <w:tc>
          <w:tcPr>
            <w:tcW w:w="6357" w:type="dxa"/>
          </w:tcPr>
          <w:p w14:paraId="733A05D3" w14:textId="77777777" w:rsidR="00887D8E" w:rsidRPr="00197633" w:rsidRDefault="00887D8E" w:rsidP="002C6440">
            <w:pPr>
              <w:rPr>
                <w:rFonts w:cstheme="minorHAnsi"/>
                <w:b/>
                <w:sz w:val="24"/>
                <w:szCs w:val="24"/>
              </w:rPr>
            </w:pPr>
            <w:r w:rsidRPr="00197633">
              <w:rPr>
                <w:rFonts w:cstheme="minorHAnsi"/>
                <w:b/>
                <w:sz w:val="24"/>
                <w:szCs w:val="24"/>
              </w:rPr>
              <w:t>Alternative flow 1: Information on the form not full fill</w:t>
            </w:r>
          </w:p>
          <w:p w14:paraId="13FE6E0F" w14:textId="77777777" w:rsidR="00887D8E" w:rsidRPr="00197633" w:rsidRDefault="00887D8E" w:rsidP="00887D8E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From step 4 of the basic flow, system will not allow chef click “Add” button and send text alert on the screen.</w:t>
            </w:r>
          </w:p>
          <w:p w14:paraId="22D0F969" w14:textId="77777777" w:rsidR="00887D8E" w:rsidRPr="00197633" w:rsidRDefault="00887D8E" w:rsidP="00887D8E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Continue step 4 until fill full.</w:t>
            </w:r>
          </w:p>
        </w:tc>
      </w:tr>
      <w:tr w:rsidR="00887D8E" w14:paraId="18F2E85E" w14:textId="77777777" w:rsidTr="003A019B">
        <w:trPr>
          <w:trHeight w:val="622"/>
        </w:trPr>
        <w:tc>
          <w:tcPr>
            <w:tcW w:w="2637" w:type="dxa"/>
          </w:tcPr>
          <w:p w14:paraId="162867E8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Pre-conditions</w:t>
            </w:r>
          </w:p>
        </w:tc>
        <w:tc>
          <w:tcPr>
            <w:tcW w:w="6357" w:type="dxa"/>
          </w:tcPr>
          <w:p w14:paraId="2726DCD7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 xml:space="preserve">Chef have to login at </w:t>
            </w:r>
            <w:hyperlink r:id="rId10" w:history="1">
              <w:r w:rsidRPr="00197633">
                <w:rPr>
                  <w:rStyle w:val="Hyperlink"/>
                  <w:rFonts w:cstheme="minorHAnsi"/>
                  <w:sz w:val="24"/>
                  <w:szCs w:val="24"/>
                </w:rPr>
                <w:t>https://www.cfe.chef-for-everyone.com</w:t>
              </w:r>
            </w:hyperlink>
            <w:r w:rsidRPr="00197633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887D8E" w14:paraId="352FB500" w14:textId="77777777" w:rsidTr="003A019B">
        <w:trPr>
          <w:trHeight w:val="921"/>
        </w:trPr>
        <w:tc>
          <w:tcPr>
            <w:tcW w:w="2637" w:type="dxa"/>
          </w:tcPr>
          <w:p w14:paraId="39C923D5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Post-conditions</w:t>
            </w:r>
          </w:p>
        </w:tc>
        <w:tc>
          <w:tcPr>
            <w:tcW w:w="6357" w:type="dxa"/>
          </w:tcPr>
          <w:p w14:paraId="7470795E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successfully adding services and get success notification on screen.</w:t>
            </w:r>
          </w:p>
          <w:p w14:paraId="19ED06EF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The homepage will display number of services had added.</w:t>
            </w:r>
          </w:p>
        </w:tc>
      </w:tr>
    </w:tbl>
    <w:p w14:paraId="696F3D1C" w14:textId="77777777" w:rsidR="004E3DCC" w:rsidRDefault="004E3DCC" w:rsidP="004E3DCC"/>
    <w:p w14:paraId="2510C006" w14:textId="3B0B392B" w:rsidR="002D3045" w:rsidRDefault="002D3045" w:rsidP="002D3045">
      <w:pPr>
        <w:pStyle w:val="Heading2"/>
      </w:pPr>
      <w:bookmarkStart w:id="6" w:name="_Toc77529131"/>
      <w:bookmarkStart w:id="7" w:name="_Toc416105493"/>
      <w:r>
        <w:t xml:space="preserve">Use-case: </w:t>
      </w:r>
      <w:r w:rsidRPr="002D3045">
        <w:t>Booking chef service</w:t>
      </w:r>
      <w:bookmarkEnd w:id="6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1530"/>
        <w:gridCol w:w="7488"/>
      </w:tblGrid>
      <w:tr w:rsidR="002D3045" w14:paraId="60571294" w14:textId="77777777" w:rsidTr="003A019B">
        <w:tc>
          <w:tcPr>
            <w:tcW w:w="1530" w:type="dxa"/>
          </w:tcPr>
          <w:p w14:paraId="0E56BF38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Use case Name</w:t>
            </w:r>
          </w:p>
          <w:p w14:paraId="30F27367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604208C3" w14:textId="00FB9B4C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Booking </w:t>
            </w:r>
            <w:r w:rsidR="00721334" w:rsidRPr="00197633">
              <w:rPr>
                <w:sz w:val="24"/>
                <w:szCs w:val="24"/>
              </w:rPr>
              <w:t>chef</w:t>
            </w:r>
            <w:r w:rsidRPr="00197633">
              <w:rPr>
                <w:sz w:val="24"/>
                <w:szCs w:val="24"/>
              </w:rPr>
              <w:t xml:space="preserve"> </w:t>
            </w:r>
            <w:r w:rsidR="00721334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>ervice.</w:t>
            </w:r>
          </w:p>
        </w:tc>
      </w:tr>
      <w:tr w:rsidR="002D3045" w14:paraId="055F5777" w14:textId="77777777" w:rsidTr="003A019B">
        <w:tc>
          <w:tcPr>
            <w:tcW w:w="1530" w:type="dxa"/>
          </w:tcPr>
          <w:p w14:paraId="0770ADA2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Brief description</w:t>
            </w:r>
          </w:p>
          <w:p w14:paraId="08C1C89E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0D3A01AF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This use case describes how the Customer can booking a chef and Service to serve at home.</w:t>
            </w:r>
          </w:p>
        </w:tc>
      </w:tr>
      <w:tr w:rsidR="002D3045" w14:paraId="7C81955C" w14:textId="77777777" w:rsidTr="003A019B">
        <w:tc>
          <w:tcPr>
            <w:tcW w:w="1530" w:type="dxa"/>
          </w:tcPr>
          <w:p w14:paraId="35AB2F3F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Actors</w:t>
            </w:r>
          </w:p>
          <w:p w14:paraId="03405483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(Actors)</w:t>
            </w:r>
          </w:p>
        </w:tc>
        <w:tc>
          <w:tcPr>
            <w:tcW w:w="7488" w:type="dxa"/>
          </w:tcPr>
          <w:p w14:paraId="55F6EA26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Customer</w:t>
            </w:r>
          </w:p>
        </w:tc>
      </w:tr>
      <w:tr w:rsidR="002D3045" w14:paraId="26609B46" w14:textId="77777777" w:rsidTr="003A019B">
        <w:tc>
          <w:tcPr>
            <w:tcW w:w="1530" w:type="dxa"/>
          </w:tcPr>
          <w:p w14:paraId="124BEE4C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Basic Flow</w:t>
            </w:r>
          </w:p>
          <w:p w14:paraId="0601A777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08822925" w14:textId="1898F44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At the homepage, the user enters keywords on the ‘Search’ </w:t>
            </w:r>
            <w:r w:rsidR="005C32A9" w:rsidRPr="00197633">
              <w:rPr>
                <w:sz w:val="24"/>
                <w:szCs w:val="24"/>
              </w:rPr>
              <w:t>field.</w:t>
            </w:r>
          </w:p>
          <w:p w14:paraId="04712AAA" w14:textId="70C41E9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Users clicks on ‘Search’ button to start searching a </w:t>
            </w:r>
            <w:r w:rsidR="005C32A9" w:rsidRPr="00197633">
              <w:rPr>
                <w:sz w:val="24"/>
                <w:szCs w:val="24"/>
              </w:rPr>
              <w:t>service.</w:t>
            </w:r>
          </w:p>
          <w:p w14:paraId="047E7468" w14:textId="6ABE5D76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System displays the service </w:t>
            </w:r>
            <w:r w:rsidR="005C32A9" w:rsidRPr="00197633">
              <w:rPr>
                <w:sz w:val="24"/>
                <w:szCs w:val="24"/>
              </w:rPr>
              <w:t>found.</w:t>
            </w:r>
          </w:p>
          <w:p w14:paraId="0244798D" w14:textId="77777777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lastRenderedPageBreak/>
              <w:t>User clicks ‘Detail Information’ button on the expected service of chef</w:t>
            </w:r>
          </w:p>
          <w:p w14:paraId="17F7B971" w14:textId="3799B9B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System render</w:t>
            </w:r>
            <w:r w:rsidR="005C32A9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 xml:space="preserve"> a detail information services of chef.</w:t>
            </w:r>
          </w:p>
          <w:p w14:paraId="1591E5C5" w14:textId="39A32AE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User click</w:t>
            </w:r>
            <w:r w:rsidR="005C32A9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 xml:space="preserve"> “Booking” button to book </w:t>
            </w:r>
            <w:r w:rsidR="005C32A9" w:rsidRPr="00197633">
              <w:rPr>
                <w:sz w:val="24"/>
                <w:szCs w:val="24"/>
              </w:rPr>
              <w:t>chef.</w:t>
            </w:r>
          </w:p>
          <w:p w14:paraId="19286626" w14:textId="46CB23FC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User fill</w:t>
            </w:r>
            <w:r w:rsidR="005C32A9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 xml:space="preserve"> out form, choose information and payment </w:t>
            </w:r>
            <w:r w:rsidR="005C32A9" w:rsidRPr="00197633">
              <w:rPr>
                <w:sz w:val="24"/>
                <w:szCs w:val="24"/>
              </w:rPr>
              <w:t>method.</w:t>
            </w:r>
          </w:p>
          <w:p w14:paraId="3DE38065" w14:textId="5CDDCAEA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Click “Finish” button and system send success message on </w:t>
            </w:r>
            <w:r w:rsidR="005C32A9" w:rsidRPr="00197633">
              <w:rPr>
                <w:sz w:val="24"/>
                <w:szCs w:val="24"/>
              </w:rPr>
              <w:t>page.</w:t>
            </w:r>
          </w:p>
          <w:p w14:paraId="5BC16C32" w14:textId="7674ED34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System </w:t>
            </w:r>
            <w:r w:rsidR="005C32A9" w:rsidRPr="00197633">
              <w:rPr>
                <w:sz w:val="24"/>
                <w:szCs w:val="24"/>
              </w:rPr>
              <w:t>renders</w:t>
            </w:r>
            <w:r w:rsidRPr="00197633">
              <w:rPr>
                <w:sz w:val="24"/>
                <w:szCs w:val="24"/>
              </w:rPr>
              <w:t xml:space="preserve"> to home page and booking chef done.</w:t>
            </w:r>
          </w:p>
        </w:tc>
      </w:tr>
      <w:tr w:rsidR="002D3045" w14:paraId="65286115" w14:textId="77777777" w:rsidTr="003A019B">
        <w:tc>
          <w:tcPr>
            <w:tcW w:w="1530" w:type="dxa"/>
          </w:tcPr>
          <w:p w14:paraId="63318F7D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lastRenderedPageBreak/>
              <w:t>Alternative Flows</w:t>
            </w:r>
          </w:p>
          <w:p w14:paraId="7F5A9E0D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526E4B4A" w14:textId="20EEA1BE" w:rsidR="002D3045" w:rsidRPr="00197633" w:rsidRDefault="002D3045" w:rsidP="002C6440">
            <w:pPr>
              <w:rPr>
                <w:b/>
                <w:sz w:val="24"/>
                <w:szCs w:val="24"/>
              </w:rPr>
            </w:pPr>
            <w:r w:rsidRPr="00197633">
              <w:rPr>
                <w:b/>
                <w:sz w:val="24"/>
                <w:szCs w:val="24"/>
              </w:rPr>
              <w:t xml:space="preserve">Alternative flow 1: User cannot find products </w:t>
            </w:r>
            <w:r w:rsidR="005C32A9" w:rsidRPr="00197633">
              <w:rPr>
                <w:b/>
                <w:sz w:val="24"/>
                <w:szCs w:val="24"/>
              </w:rPr>
              <w:t>searched.</w:t>
            </w:r>
          </w:p>
          <w:p w14:paraId="6C4B2561" w14:textId="633D1B26" w:rsidR="002D3045" w:rsidRPr="00197633" w:rsidRDefault="002D3045" w:rsidP="002C6440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From step 1 of the basic flow, user enters another </w:t>
            </w:r>
            <w:r w:rsidR="005C32A9" w:rsidRPr="00197633">
              <w:rPr>
                <w:sz w:val="24"/>
                <w:szCs w:val="24"/>
              </w:rPr>
              <w:t>term.</w:t>
            </w:r>
          </w:p>
          <w:p w14:paraId="19E5EFBA" w14:textId="77777777" w:rsidR="002D3045" w:rsidRPr="00197633" w:rsidRDefault="002D3045" w:rsidP="002C6440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Continue step 2 in the basic flow.</w:t>
            </w:r>
          </w:p>
          <w:p w14:paraId="252A8538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  <w:p w14:paraId="6B45763B" w14:textId="15445EF9" w:rsidR="002D3045" w:rsidRPr="00197633" w:rsidRDefault="002D3045" w:rsidP="002C6440">
            <w:pPr>
              <w:rPr>
                <w:b/>
                <w:sz w:val="24"/>
                <w:szCs w:val="24"/>
              </w:rPr>
            </w:pPr>
            <w:r w:rsidRPr="00197633">
              <w:rPr>
                <w:b/>
                <w:sz w:val="24"/>
                <w:szCs w:val="24"/>
              </w:rPr>
              <w:t xml:space="preserve">Alternative flow 2: Information on the form </w:t>
            </w:r>
            <w:r w:rsidR="005C32A9" w:rsidRPr="00197633">
              <w:rPr>
                <w:b/>
                <w:sz w:val="24"/>
                <w:szCs w:val="24"/>
              </w:rPr>
              <w:t>does not fill</w:t>
            </w:r>
            <w:r w:rsidRPr="00197633">
              <w:rPr>
                <w:b/>
                <w:sz w:val="24"/>
                <w:szCs w:val="24"/>
              </w:rPr>
              <w:t xml:space="preserve"> full</w:t>
            </w:r>
          </w:p>
          <w:p w14:paraId="62D59ACF" w14:textId="77777777" w:rsidR="002D3045" w:rsidRPr="00197633" w:rsidRDefault="002D3045" w:rsidP="002C644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From 7 of the basic flow, system will not allow customer click “Finish” button and send text alert on the screen. </w:t>
            </w:r>
          </w:p>
          <w:p w14:paraId="37A0EE43" w14:textId="77777777" w:rsidR="002D3045" w:rsidRPr="00197633" w:rsidRDefault="002D3045" w:rsidP="002C644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Continue step 7 until fill full.</w:t>
            </w:r>
          </w:p>
          <w:p w14:paraId="33E14BDE" w14:textId="77777777" w:rsidR="002D3045" w:rsidRPr="00197633" w:rsidRDefault="002D3045" w:rsidP="002C6440">
            <w:pPr>
              <w:pStyle w:val="ListParagraph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2D3045" w14:paraId="0384D93E" w14:textId="77777777" w:rsidTr="003A019B">
        <w:tc>
          <w:tcPr>
            <w:tcW w:w="1530" w:type="dxa"/>
          </w:tcPr>
          <w:p w14:paraId="59214FE0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Pre-conditions</w:t>
            </w:r>
          </w:p>
          <w:p w14:paraId="6E0217C5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582E4E76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User have to login before booking chef</w:t>
            </w:r>
          </w:p>
        </w:tc>
      </w:tr>
      <w:tr w:rsidR="002D3045" w14:paraId="61CADA45" w14:textId="77777777" w:rsidTr="003A019B">
        <w:tc>
          <w:tcPr>
            <w:tcW w:w="1530" w:type="dxa"/>
          </w:tcPr>
          <w:p w14:paraId="1A8EC0DF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Post-conditions</w:t>
            </w:r>
          </w:p>
          <w:p w14:paraId="7189D7F7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502F1E55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The user successfully booking chef and get success notification on screen.</w:t>
            </w:r>
          </w:p>
          <w:p w14:paraId="3AAB899B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The cart will display number of service user had booked on home screen.</w:t>
            </w:r>
          </w:p>
        </w:tc>
      </w:tr>
    </w:tbl>
    <w:p w14:paraId="39BFCE36" w14:textId="77777777" w:rsidR="002D3045" w:rsidRPr="002D3045" w:rsidRDefault="002D3045" w:rsidP="002D3045"/>
    <w:p w14:paraId="644CEC61" w14:textId="77777777" w:rsidR="002D3045" w:rsidRDefault="002D3045" w:rsidP="002D3045">
      <w:pPr>
        <w:pStyle w:val="Heading2"/>
        <w:numPr>
          <w:ilvl w:val="0"/>
          <w:numId w:val="0"/>
        </w:numPr>
        <w:ind w:left="720"/>
      </w:pPr>
    </w:p>
    <w:p w14:paraId="7578F0B9" w14:textId="0FE835C8" w:rsidR="002D3045" w:rsidRPr="002D3045" w:rsidRDefault="00F25C41" w:rsidP="002D3045">
      <w:pPr>
        <w:pStyle w:val="Heading2"/>
      </w:pPr>
      <w:bookmarkStart w:id="8" w:name="_Toc77529132"/>
      <w:r>
        <w:t xml:space="preserve">Use-case: </w:t>
      </w:r>
      <w:bookmarkEnd w:id="7"/>
      <w:r w:rsidR="00A40265" w:rsidRPr="00A40265">
        <w:t>Rating chef</w:t>
      </w:r>
      <w:bookmarkEnd w:id="8"/>
    </w:p>
    <w:p w14:paraId="2D19F0C7" w14:textId="77777777" w:rsidR="002D3045" w:rsidRPr="002D3045" w:rsidRDefault="002D3045" w:rsidP="002D3045"/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2812"/>
        <w:gridCol w:w="6145"/>
      </w:tblGrid>
      <w:tr w:rsidR="00A40265" w:rsidRPr="00A40265" w14:paraId="00F97B93" w14:textId="77777777" w:rsidTr="003A019B">
        <w:trPr>
          <w:trHeight w:val="252"/>
        </w:trPr>
        <w:tc>
          <w:tcPr>
            <w:tcW w:w="2812" w:type="dxa"/>
          </w:tcPr>
          <w:p w14:paraId="2C06547B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 case Name</w:t>
            </w:r>
          </w:p>
        </w:tc>
        <w:tc>
          <w:tcPr>
            <w:tcW w:w="6145" w:type="dxa"/>
          </w:tcPr>
          <w:p w14:paraId="09E3BDEA" w14:textId="1B44612D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Rating chef</w:t>
            </w:r>
          </w:p>
        </w:tc>
      </w:tr>
      <w:tr w:rsidR="00A40265" w:rsidRPr="00A40265" w14:paraId="31D430C2" w14:textId="77777777" w:rsidTr="003A019B">
        <w:trPr>
          <w:trHeight w:val="238"/>
        </w:trPr>
        <w:tc>
          <w:tcPr>
            <w:tcW w:w="2812" w:type="dxa"/>
          </w:tcPr>
          <w:p w14:paraId="7E066767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Brief description</w:t>
            </w:r>
          </w:p>
        </w:tc>
        <w:tc>
          <w:tcPr>
            <w:tcW w:w="6145" w:type="dxa"/>
          </w:tcPr>
          <w:p w14:paraId="56B9D2AE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This use case describes how the Customer can rating a chef</w:t>
            </w:r>
          </w:p>
        </w:tc>
      </w:tr>
      <w:tr w:rsidR="00A40265" w:rsidRPr="00A40265" w14:paraId="2414D051" w14:textId="77777777" w:rsidTr="003A019B">
        <w:trPr>
          <w:trHeight w:val="504"/>
        </w:trPr>
        <w:tc>
          <w:tcPr>
            <w:tcW w:w="2812" w:type="dxa"/>
          </w:tcPr>
          <w:p w14:paraId="345F4A42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Actors</w:t>
            </w:r>
          </w:p>
          <w:p w14:paraId="46B0A044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(Actors)</w:t>
            </w:r>
          </w:p>
        </w:tc>
        <w:tc>
          <w:tcPr>
            <w:tcW w:w="6145" w:type="dxa"/>
          </w:tcPr>
          <w:p w14:paraId="010125D3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Customer</w:t>
            </w:r>
          </w:p>
        </w:tc>
      </w:tr>
      <w:tr w:rsidR="00A40265" w:rsidRPr="00A40265" w14:paraId="15E54CE6" w14:textId="77777777" w:rsidTr="003A019B">
        <w:trPr>
          <w:trHeight w:val="1486"/>
        </w:trPr>
        <w:tc>
          <w:tcPr>
            <w:tcW w:w="2812" w:type="dxa"/>
          </w:tcPr>
          <w:p w14:paraId="4D8883E6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Basic Flow</w:t>
            </w:r>
          </w:p>
        </w:tc>
        <w:tc>
          <w:tcPr>
            <w:tcW w:w="6145" w:type="dxa"/>
          </w:tcPr>
          <w:p w14:paraId="0938F70C" w14:textId="77777777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After chef have had clicked “done service” button in chef app, the rating screen will display in customer app.</w:t>
            </w:r>
          </w:p>
          <w:p w14:paraId="696A331E" w14:textId="77777777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Users choose number of stars they want to rate and input comment.</w:t>
            </w:r>
          </w:p>
          <w:p w14:paraId="2A37E2BC" w14:textId="77777777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Users click on “Submit” button.</w:t>
            </w:r>
          </w:p>
          <w:p w14:paraId="3D022229" w14:textId="08885D69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 xml:space="preserve">System </w:t>
            </w:r>
            <w:r w:rsidR="005C32A9" w:rsidRPr="00197633">
              <w:rPr>
                <w:rFonts w:cstheme="minorHAnsi"/>
                <w:sz w:val="24"/>
                <w:szCs w:val="24"/>
              </w:rPr>
              <w:t>renders</w:t>
            </w:r>
            <w:r w:rsidRPr="00A40265">
              <w:rPr>
                <w:rFonts w:cstheme="minorHAnsi"/>
                <w:sz w:val="24"/>
                <w:szCs w:val="24"/>
              </w:rPr>
              <w:t xml:space="preserve"> to home page.</w:t>
            </w:r>
          </w:p>
        </w:tc>
      </w:tr>
      <w:tr w:rsidR="00A40265" w:rsidRPr="00A40265" w14:paraId="1A2EDA34" w14:textId="77777777" w:rsidTr="003A019B">
        <w:trPr>
          <w:trHeight w:val="1008"/>
        </w:trPr>
        <w:tc>
          <w:tcPr>
            <w:tcW w:w="2812" w:type="dxa"/>
          </w:tcPr>
          <w:p w14:paraId="18C3CA68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Alternative Flows</w:t>
            </w:r>
          </w:p>
        </w:tc>
        <w:tc>
          <w:tcPr>
            <w:tcW w:w="6145" w:type="dxa"/>
          </w:tcPr>
          <w:p w14:paraId="2A38A9C3" w14:textId="77777777" w:rsidR="00A40265" w:rsidRPr="00A40265" w:rsidRDefault="00A40265" w:rsidP="00A40265">
            <w:p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b/>
                <w:sz w:val="24"/>
                <w:szCs w:val="24"/>
              </w:rPr>
              <w:t>Alternative flow 1: Chef rented but not rated yet.</w:t>
            </w:r>
          </w:p>
          <w:p w14:paraId="5AD5573C" w14:textId="77777777" w:rsidR="00A40265" w:rsidRPr="00A40265" w:rsidRDefault="00A40265" w:rsidP="00A40265">
            <w:pPr>
              <w:numPr>
                <w:ilvl w:val="0"/>
                <w:numId w:val="30"/>
              </w:num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On homepage, click on rented chef.</w:t>
            </w:r>
          </w:p>
          <w:p w14:paraId="458077E2" w14:textId="77777777" w:rsidR="00A40265" w:rsidRPr="00A40265" w:rsidRDefault="00A40265" w:rsidP="00A40265">
            <w:pPr>
              <w:numPr>
                <w:ilvl w:val="0"/>
                <w:numId w:val="30"/>
              </w:num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System will display rented chef information screen.</w:t>
            </w:r>
          </w:p>
          <w:p w14:paraId="6C83DFD5" w14:textId="77777777" w:rsidR="00A40265" w:rsidRPr="00A40265" w:rsidRDefault="00A40265" w:rsidP="00A40265">
            <w:pPr>
              <w:numPr>
                <w:ilvl w:val="0"/>
                <w:numId w:val="30"/>
              </w:num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Continue from step 2 of basic flow.</w:t>
            </w:r>
          </w:p>
        </w:tc>
      </w:tr>
      <w:tr w:rsidR="00A40265" w:rsidRPr="00A40265" w14:paraId="702A852D" w14:textId="77777777" w:rsidTr="003A019B">
        <w:trPr>
          <w:trHeight w:val="796"/>
        </w:trPr>
        <w:tc>
          <w:tcPr>
            <w:tcW w:w="2812" w:type="dxa"/>
          </w:tcPr>
          <w:p w14:paraId="1275BF0E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lastRenderedPageBreak/>
              <w:t>Pre-conditions</w:t>
            </w:r>
          </w:p>
        </w:tc>
        <w:tc>
          <w:tcPr>
            <w:tcW w:w="6145" w:type="dxa"/>
          </w:tcPr>
          <w:p w14:paraId="4A2F3E79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 xml:space="preserve">User have to login at homepage </w:t>
            </w:r>
            <w:hyperlink r:id="rId11" w:history="1">
              <w:r w:rsidRPr="00A40265">
                <w:rPr>
                  <w:rStyle w:val="Hyperlink"/>
                  <w:rFonts w:cstheme="minorHAnsi"/>
                  <w:sz w:val="24"/>
                  <w:szCs w:val="24"/>
                </w:rPr>
                <w:t>https://www.cfe.chef-for-everyone.com</w:t>
              </w:r>
            </w:hyperlink>
            <w:r w:rsidRPr="00A40265">
              <w:rPr>
                <w:rFonts w:cstheme="minorHAnsi"/>
                <w:sz w:val="24"/>
                <w:szCs w:val="24"/>
              </w:rPr>
              <w:t>.</w:t>
            </w:r>
          </w:p>
          <w:p w14:paraId="117C7F40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User have to booking chef.</w:t>
            </w:r>
          </w:p>
        </w:tc>
      </w:tr>
      <w:tr w:rsidR="00A40265" w:rsidRPr="00A40265" w14:paraId="524B75EF" w14:textId="77777777" w:rsidTr="003A019B">
        <w:trPr>
          <w:trHeight w:val="743"/>
        </w:trPr>
        <w:tc>
          <w:tcPr>
            <w:tcW w:w="2812" w:type="dxa"/>
          </w:tcPr>
          <w:p w14:paraId="2A4401C4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Post-conditions</w:t>
            </w:r>
          </w:p>
        </w:tc>
        <w:tc>
          <w:tcPr>
            <w:tcW w:w="6145" w:type="dxa"/>
          </w:tcPr>
          <w:p w14:paraId="0E047DC5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The user successfully booking chef and get success notification on screen.</w:t>
            </w:r>
          </w:p>
          <w:p w14:paraId="5D599F91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The rating screen will display.</w:t>
            </w:r>
          </w:p>
        </w:tc>
      </w:tr>
    </w:tbl>
    <w:p w14:paraId="65800D93" w14:textId="67C5A9EF" w:rsidR="002C788A" w:rsidRDefault="002C788A" w:rsidP="002C788A"/>
    <w:p w14:paraId="251526F8" w14:textId="72744B46" w:rsidR="002D3045" w:rsidRDefault="002D3045" w:rsidP="002C788A"/>
    <w:p w14:paraId="7278BD3B" w14:textId="1D006391" w:rsidR="005C32A9" w:rsidRDefault="005C32A9" w:rsidP="002C788A"/>
    <w:p w14:paraId="32F87124" w14:textId="00194627" w:rsidR="005C32A9" w:rsidRDefault="005C32A9" w:rsidP="002C788A"/>
    <w:p w14:paraId="64A4F200" w14:textId="013D91CC" w:rsidR="005C32A9" w:rsidRDefault="005C32A9" w:rsidP="005C32A9">
      <w:pPr>
        <w:pStyle w:val="Heading1"/>
        <w:rPr>
          <w:shd w:val="clear" w:color="auto" w:fill="FFFFFF"/>
        </w:rPr>
      </w:pPr>
      <w:bookmarkStart w:id="9" w:name="_Toc77529133"/>
      <w:r>
        <w:rPr>
          <w:shd w:val="clear" w:color="auto" w:fill="FFFFFF"/>
        </w:rPr>
        <w:t>Evaluation architecture style</w:t>
      </w:r>
      <w:bookmarkEnd w:id="9"/>
    </w:p>
    <w:p w14:paraId="4A16DBE0" w14:textId="77777777" w:rsidR="006E3311" w:rsidRPr="00291D44" w:rsidRDefault="006E3311" w:rsidP="001051A4">
      <w:pPr>
        <w:widowControl/>
        <w:spacing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The microservice architecture is chosen as main design approach by following purpose:</w:t>
      </w:r>
    </w:p>
    <w:p w14:paraId="4E470F3B" w14:textId="5868CCAB" w:rsidR="006E3311" w:rsidRPr="00291D44" w:rsidRDefault="006E3311" w:rsidP="007516FB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Because microservices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 allows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scale services up or down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 independently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, 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easily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and 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the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cost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of is dramatically less than in a monolithic system. Adding new capabilities usually means adding discrete new microservices, not redoing the entire application, which increases both development speed and application stability.</w:t>
      </w:r>
    </w:p>
    <w:p w14:paraId="32289D1E" w14:textId="4953139E" w:rsidR="00F10862" w:rsidRPr="0082707B" w:rsidRDefault="00F10862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82707B">
        <w:rPr>
          <w:rFonts w:asciiTheme="minorHAnsi" w:hAnsiTheme="minorHAnsi" w:cstheme="minorHAnsi"/>
          <w:sz w:val="24"/>
          <w:szCs w:val="24"/>
          <w:highlight w:val="white"/>
        </w:rPr>
        <w:t>Highly maintainable and testable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.</w:t>
      </w:r>
    </w:p>
    <w:p w14:paraId="4863A7C9" w14:textId="6413AB24" w:rsidR="00F10862" w:rsidRPr="00291D44" w:rsidRDefault="00F10862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F10862">
        <w:rPr>
          <w:rFonts w:asciiTheme="minorHAnsi" w:hAnsiTheme="minorHAnsi" w:cstheme="minorHAnsi"/>
          <w:sz w:val="24"/>
          <w:szCs w:val="24"/>
          <w:highlight w:val="white"/>
        </w:rPr>
        <w:t>Loosely coupled.</w:t>
      </w:r>
    </w:p>
    <w:p w14:paraId="5EC9A0DD" w14:textId="4780B3C8" w:rsidR="00F10862" w:rsidRPr="00291D44" w:rsidRDefault="00F10862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F10862">
        <w:rPr>
          <w:rFonts w:asciiTheme="minorHAnsi" w:hAnsiTheme="minorHAnsi" w:cstheme="minorHAnsi"/>
          <w:sz w:val="24"/>
          <w:szCs w:val="24"/>
          <w:highlight w:val="white"/>
        </w:rPr>
        <w:t>Organized around business capabilities.</w:t>
      </w:r>
    </w:p>
    <w:p w14:paraId="2F7DDC92" w14:textId="0A838983" w:rsidR="007516FB" w:rsidRPr="00F10862" w:rsidRDefault="007516FB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Development teams can collaborate more easily to speed up time-to-market.</w:t>
      </w:r>
    </w:p>
    <w:p w14:paraId="6FC28CEA" w14:textId="77777777" w:rsidR="0082707B" w:rsidRPr="00291D44" w:rsidRDefault="0082707B" w:rsidP="00F10862">
      <w:pPr>
        <w:widowControl/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</w:p>
    <w:p w14:paraId="320EF8CE" w14:textId="0319F113" w:rsidR="006E3311" w:rsidRPr="00291D44" w:rsidRDefault="006E3311" w:rsidP="006E3311">
      <w:pPr>
        <w:rPr>
          <w:rFonts w:asciiTheme="minorHAnsi" w:hAnsiTheme="minorHAnsi" w:cstheme="minorHAnsi"/>
          <w:sz w:val="24"/>
          <w:szCs w:val="24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If one microservice fails, all the others will likely continue to work.</w:t>
      </w:r>
    </w:p>
    <w:p w14:paraId="154213E9" w14:textId="35C1FC05" w:rsidR="00911537" w:rsidRDefault="00911537" w:rsidP="006E3311">
      <w:pPr>
        <w:rPr>
          <w:sz w:val="26"/>
          <w:szCs w:val="26"/>
        </w:rPr>
      </w:pPr>
    </w:p>
    <w:p w14:paraId="6DEE1BFD" w14:textId="62B4A062" w:rsidR="00911537" w:rsidRDefault="00911537" w:rsidP="006E3311">
      <w:pPr>
        <w:rPr>
          <w:sz w:val="26"/>
          <w:szCs w:val="26"/>
        </w:rPr>
      </w:pPr>
    </w:p>
    <w:p w14:paraId="13FA4548" w14:textId="3E0BEA08" w:rsidR="00667234" w:rsidRDefault="00911537" w:rsidP="00D03F13">
      <w:pPr>
        <w:pStyle w:val="Heading1"/>
      </w:pPr>
      <w:bookmarkStart w:id="10" w:name="_Toc77529134"/>
      <w:r w:rsidRPr="00911537">
        <w:t>UML design</w:t>
      </w:r>
      <w:bookmarkEnd w:id="10"/>
    </w:p>
    <w:p w14:paraId="65138EB2" w14:textId="7753D2AC" w:rsidR="00667234" w:rsidRPr="00E374AE" w:rsidRDefault="00667234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  <w:highlight w:val="white"/>
        </w:rPr>
        <w:t>Booking</w:t>
      </w:r>
      <w:r w:rsidR="00D03F13" w:rsidRPr="00E374AE">
        <w:rPr>
          <w:rFonts w:asciiTheme="minorHAnsi" w:hAnsiTheme="minorHAnsi" w:cstheme="minorHAnsi"/>
          <w:sz w:val="24"/>
          <w:szCs w:val="24"/>
          <w:highlight w:val="white"/>
        </w:rPr>
        <w:t xml:space="preserve"> chef</w:t>
      </w:r>
      <w:r w:rsidRPr="00E374AE">
        <w:rPr>
          <w:rFonts w:asciiTheme="minorHAnsi" w:hAnsiTheme="minorHAnsi" w:cstheme="minorHAnsi"/>
          <w:sz w:val="24"/>
          <w:szCs w:val="24"/>
          <w:highlight w:val="white"/>
        </w:rPr>
        <w:t xml:space="preserve"> service use case diagram</w:t>
      </w:r>
    </w:p>
    <w:p w14:paraId="5FFF1A10" w14:textId="7E241D61" w:rsidR="00D03F13" w:rsidRDefault="00D03F13" w:rsidP="00D03F13">
      <w:pPr>
        <w:widowControl/>
        <w:spacing w:before="120" w:after="120" w:line="240" w:lineRule="auto"/>
        <w:ind w:left="360"/>
        <w:rPr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87F1429" wp14:editId="07246068">
            <wp:simplePos x="0" y="0"/>
            <wp:positionH relativeFrom="margin">
              <wp:posOffset>606425</wp:posOffset>
            </wp:positionH>
            <wp:positionV relativeFrom="paragraph">
              <wp:posOffset>297815</wp:posOffset>
            </wp:positionV>
            <wp:extent cx="4733925" cy="1990725"/>
            <wp:effectExtent l="0" t="0" r="952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okingChefServic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8DACA" w14:textId="779DCA71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11A63E93" w14:textId="4A881A3C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2633D59" w14:textId="74DA0941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BA1F840" w14:textId="3FBD8FFC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6497D34" w14:textId="2C5518BF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57A31D98" w14:textId="27B331A1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2083A610" w14:textId="77777777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8148E38" w14:textId="1AA319DE" w:rsidR="00667234" w:rsidRDefault="00667234" w:rsidP="00667234">
      <w:pPr>
        <w:widowControl/>
        <w:spacing w:before="120" w:after="120" w:line="240" w:lineRule="auto"/>
        <w:ind w:left="720"/>
        <w:rPr>
          <w:sz w:val="28"/>
          <w:szCs w:val="28"/>
          <w:highlight w:val="white"/>
        </w:rPr>
      </w:pPr>
    </w:p>
    <w:p w14:paraId="36CFB576" w14:textId="692D8F16" w:rsidR="00667234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288" behindDoc="0" locked="0" layoutInCell="1" allowOverlap="1" wp14:anchorId="763FC276" wp14:editId="30D2C025">
            <wp:simplePos x="0" y="0"/>
            <wp:positionH relativeFrom="column">
              <wp:posOffset>124518</wp:posOffset>
            </wp:positionH>
            <wp:positionV relativeFrom="paragraph">
              <wp:posOffset>380308</wp:posOffset>
            </wp:positionV>
            <wp:extent cx="5943600" cy="4128135"/>
            <wp:effectExtent l="0" t="0" r="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oking_Chef_Servi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234" w:rsidRPr="00E374AE">
        <w:rPr>
          <w:rFonts w:asciiTheme="minorHAnsi" w:hAnsiTheme="minorHAnsi" w:cstheme="minorHAnsi"/>
          <w:sz w:val="24"/>
          <w:szCs w:val="24"/>
        </w:rPr>
        <w:t xml:space="preserve">Booking </w:t>
      </w:r>
      <w:r w:rsidRPr="00E374AE">
        <w:rPr>
          <w:rFonts w:asciiTheme="minorHAnsi" w:hAnsiTheme="minorHAnsi" w:cstheme="minorHAnsi"/>
          <w:sz w:val="24"/>
          <w:szCs w:val="24"/>
        </w:rPr>
        <w:t>chef s</w:t>
      </w:r>
      <w:r w:rsidR="00667234" w:rsidRPr="00E374AE">
        <w:rPr>
          <w:rFonts w:asciiTheme="minorHAnsi" w:hAnsiTheme="minorHAnsi" w:cstheme="minorHAnsi"/>
          <w:sz w:val="24"/>
          <w:szCs w:val="24"/>
        </w:rPr>
        <w:t xml:space="preserve">ervice </w:t>
      </w:r>
      <w:r w:rsidRPr="00E374AE">
        <w:rPr>
          <w:rFonts w:asciiTheme="minorHAnsi" w:hAnsiTheme="minorHAnsi" w:cstheme="minorHAnsi"/>
          <w:sz w:val="24"/>
          <w:szCs w:val="24"/>
        </w:rPr>
        <w:t>s</w:t>
      </w:r>
      <w:r w:rsidR="00667234" w:rsidRPr="00E374AE">
        <w:rPr>
          <w:rFonts w:asciiTheme="minorHAnsi" w:hAnsiTheme="minorHAnsi" w:cstheme="minorHAnsi"/>
          <w:sz w:val="24"/>
          <w:szCs w:val="24"/>
        </w:rPr>
        <w:t xml:space="preserve">equence </w:t>
      </w:r>
      <w:r w:rsidRPr="00E374AE">
        <w:rPr>
          <w:rFonts w:asciiTheme="minorHAnsi" w:hAnsiTheme="minorHAnsi" w:cstheme="minorHAnsi"/>
          <w:sz w:val="24"/>
          <w:szCs w:val="24"/>
        </w:rPr>
        <w:t>d</w:t>
      </w:r>
      <w:r w:rsidR="00667234" w:rsidRPr="00E374AE">
        <w:rPr>
          <w:rFonts w:asciiTheme="minorHAnsi" w:hAnsiTheme="minorHAnsi" w:cstheme="minorHAnsi"/>
          <w:sz w:val="24"/>
          <w:szCs w:val="24"/>
        </w:rPr>
        <w:t>iagram</w:t>
      </w:r>
    </w:p>
    <w:p w14:paraId="35621517" w14:textId="7D5D5425" w:rsidR="00D03F13" w:rsidRDefault="00D03F13" w:rsidP="00D03F13">
      <w:pPr>
        <w:widowControl/>
        <w:spacing w:before="120" w:after="120" w:line="240" w:lineRule="auto"/>
        <w:rPr>
          <w:sz w:val="24"/>
          <w:szCs w:val="24"/>
        </w:rPr>
      </w:pPr>
    </w:p>
    <w:p w14:paraId="55DA763A" w14:textId="5A46C45C" w:rsidR="00D03F13" w:rsidRPr="00D03F13" w:rsidRDefault="00D03F13" w:rsidP="00D03F13">
      <w:pPr>
        <w:widowControl/>
        <w:spacing w:before="120" w:after="120" w:line="240" w:lineRule="auto"/>
        <w:rPr>
          <w:sz w:val="24"/>
          <w:szCs w:val="24"/>
          <w:highlight w:val="white"/>
        </w:rPr>
      </w:pPr>
    </w:p>
    <w:p w14:paraId="78DC1D30" w14:textId="680BEBB5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2C5E7B5C" w14:textId="71862601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426CDE50" w14:textId="659976E8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4B7385EF" w14:textId="29E611FE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7A4D13E3" w14:textId="7A00EAC4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103B526C" w14:textId="4ED5BE65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78F5F544" w14:textId="0ECF23F9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3BA3BB15" w14:textId="134CF43E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0A429950" w14:textId="38003AAD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7BD7C38E" w14:textId="1F760E15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0F06F9E6" w14:textId="77777777" w:rsidR="00D03F13" w:rsidRPr="00667234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2C650614" w14:textId="29000DF7" w:rsidR="00667234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Managing chef’s service use case diagram</w:t>
      </w:r>
    </w:p>
    <w:p w14:paraId="326EA4BB" w14:textId="1B998D4E" w:rsidR="00D03F13" w:rsidRPr="00D03F13" w:rsidRDefault="00D03F13" w:rsidP="00D03F13">
      <w:pPr>
        <w:widowControl/>
        <w:spacing w:before="120" w:after="120" w:line="240" w:lineRule="auto"/>
        <w:ind w:left="1800"/>
        <w:rPr>
          <w:sz w:val="28"/>
          <w:szCs w:val="28"/>
          <w:highlight w:val="white"/>
        </w:rPr>
      </w:pPr>
      <w:r>
        <w:rPr>
          <w:rFonts w:ascii="VNI-Times" w:hAnsi="VNI-Times"/>
          <w:noProof/>
          <w:sz w:val="24"/>
          <w:szCs w:val="24"/>
        </w:rPr>
        <w:drawing>
          <wp:inline distT="0" distB="0" distL="0" distR="0" wp14:anchorId="6CCEAE6B" wp14:editId="50062AD8">
            <wp:extent cx="4105275" cy="2676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Spec_MngServic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6C35" w14:textId="46FD67BB" w:rsidR="00D03F13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Managing chef’s service sequence diagram</w:t>
      </w:r>
    </w:p>
    <w:p w14:paraId="4B7541A6" w14:textId="6E44835B" w:rsidR="00D03F13" w:rsidRPr="00D03F13" w:rsidRDefault="00D03F13" w:rsidP="00D03F13">
      <w:pPr>
        <w:widowControl/>
        <w:spacing w:before="120" w:after="120" w:line="240" w:lineRule="auto"/>
        <w:ind w:left="450"/>
        <w:rPr>
          <w:sz w:val="28"/>
          <w:szCs w:val="28"/>
          <w:highlight w:val="white"/>
        </w:rPr>
      </w:pPr>
      <w:r>
        <w:rPr>
          <w:rFonts w:ascii="VNI-Times" w:hAnsi="VNI-Times"/>
          <w:noProof/>
          <w:sz w:val="24"/>
          <w:szCs w:val="24"/>
        </w:rPr>
        <w:lastRenderedPageBreak/>
        <w:drawing>
          <wp:inline distT="0" distB="0" distL="0" distR="0" wp14:anchorId="6C646800" wp14:editId="75BCFD0B">
            <wp:extent cx="5934075" cy="4333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73CC" w14:textId="55E4F6D2" w:rsidR="00D03F13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Rating chef use case diagram</w:t>
      </w:r>
    </w:p>
    <w:p w14:paraId="6FD02945" w14:textId="5359966A" w:rsidR="00D03F13" w:rsidRPr="00D03F13" w:rsidRDefault="00D03F13" w:rsidP="00D03F13">
      <w:pPr>
        <w:widowControl/>
        <w:spacing w:before="120" w:after="120" w:line="240" w:lineRule="auto"/>
        <w:ind w:left="1890"/>
        <w:rPr>
          <w:sz w:val="28"/>
          <w:szCs w:val="28"/>
          <w:highlight w:val="white"/>
        </w:rPr>
      </w:pPr>
      <w:r>
        <w:rPr>
          <w:b/>
          <w:noProof/>
          <w:sz w:val="28"/>
          <w:szCs w:val="28"/>
        </w:rPr>
        <w:drawing>
          <wp:inline distT="0" distB="0" distL="0" distR="0" wp14:anchorId="2EEC3DCB" wp14:editId="380B740E">
            <wp:extent cx="4114800" cy="2676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Spec_CommRat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904" w14:textId="73E831AA" w:rsidR="00D03F13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Rating chef sequence diagram</w:t>
      </w:r>
    </w:p>
    <w:p w14:paraId="019AE935" w14:textId="1A442B64" w:rsidR="00D03F13" w:rsidRPr="00D03F13" w:rsidRDefault="00D03F13" w:rsidP="00D03F13">
      <w:pPr>
        <w:widowControl/>
        <w:spacing w:before="120" w:after="120" w:line="240" w:lineRule="auto"/>
        <w:ind w:left="450"/>
        <w:rPr>
          <w:sz w:val="28"/>
          <w:szCs w:val="28"/>
          <w:highlight w:val="white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0DA4AE" wp14:editId="421A12D1">
            <wp:extent cx="5943600" cy="3650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23B7" w14:textId="11129417" w:rsidR="00667234" w:rsidRPr="00667234" w:rsidRDefault="00667234" w:rsidP="00667234">
      <w:pPr>
        <w:tabs>
          <w:tab w:val="left" w:pos="1351"/>
        </w:tabs>
      </w:pPr>
    </w:p>
    <w:p w14:paraId="26FC2972" w14:textId="32CEB78F" w:rsidR="00667234" w:rsidRPr="00667234" w:rsidRDefault="00667234" w:rsidP="00667234"/>
    <w:p w14:paraId="3F64A4D1" w14:textId="1313C4CA" w:rsidR="00667234" w:rsidRPr="00667234" w:rsidRDefault="00667234" w:rsidP="00667234"/>
    <w:p w14:paraId="78712B35" w14:textId="7422F294" w:rsidR="00667234" w:rsidRDefault="00667234" w:rsidP="00667234"/>
    <w:p w14:paraId="7BC11DA9" w14:textId="3A9BCD03" w:rsidR="00B347CC" w:rsidRDefault="00B347CC" w:rsidP="00667234"/>
    <w:p w14:paraId="0614C63C" w14:textId="66058C9D" w:rsidR="00B347CC" w:rsidRDefault="00B347CC" w:rsidP="00667234"/>
    <w:p w14:paraId="7DF0524D" w14:textId="07924A10" w:rsidR="00B347CC" w:rsidRDefault="00B347CC" w:rsidP="00667234"/>
    <w:p w14:paraId="1230057B" w14:textId="574F05F7" w:rsidR="00B347CC" w:rsidRDefault="00B347CC" w:rsidP="00667234"/>
    <w:p w14:paraId="0DA4BD1C" w14:textId="03F78FA0" w:rsidR="00B347CC" w:rsidRDefault="00B347CC" w:rsidP="00667234"/>
    <w:p w14:paraId="4B4DA64C" w14:textId="7CF17BC9" w:rsidR="00B347CC" w:rsidRDefault="00B347CC" w:rsidP="00667234"/>
    <w:p w14:paraId="5726C77A" w14:textId="05BF7E19" w:rsidR="00B347CC" w:rsidRDefault="00B347CC" w:rsidP="00667234"/>
    <w:p w14:paraId="1E553257" w14:textId="4579025B" w:rsidR="00B347CC" w:rsidRDefault="00B347CC" w:rsidP="00667234"/>
    <w:p w14:paraId="4E5C333A" w14:textId="42260D90" w:rsidR="00B347CC" w:rsidRDefault="00B347CC" w:rsidP="00667234"/>
    <w:p w14:paraId="48E330D1" w14:textId="4ED4A428" w:rsidR="00B347CC" w:rsidRDefault="00B347CC" w:rsidP="00667234"/>
    <w:p w14:paraId="4EAA7164" w14:textId="7BCCE184" w:rsidR="00B347CC" w:rsidRDefault="00B347CC" w:rsidP="00667234"/>
    <w:p w14:paraId="7DF47D22" w14:textId="27718F0B" w:rsidR="00B347CC" w:rsidRDefault="00B347CC" w:rsidP="00667234"/>
    <w:p w14:paraId="4A895F0E" w14:textId="13106F8F" w:rsidR="00B347CC" w:rsidRDefault="00B347CC" w:rsidP="00667234"/>
    <w:p w14:paraId="789481C2" w14:textId="7442F43F" w:rsidR="00B347CC" w:rsidRDefault="00B347CC" w:rsidP="00667234"/>
    <w:p w14:paraId="47A10FFE" w14:textId="08EF6DE6" w:rsidR="00B347CC" w:rsidRDefault="00B347CC" w:rsidP="00667234"/>
    <w:p w14:paraId="6457D63C" w14:textId="18C2B928" w:rsidR="00B347CC" w:rsidRDefault="00B347CC" w:rsidP="00667234"/>
    <w:p w14:paraId="0145E297" w14:textId="71127107" w:rsidR="00B347CC" w:rsidRDefault="00B347CC" w:rsidP="00667234"/>
    <w:p w14:paraId="6B86FFE5" w14:textId="3513DE37" w:rsidR="00B347CC" w:rsidRDefault="00B347CC" w:rsidP="00667234"/>
    <w:p w14:paraId="5640BEB8" w14:textId="0CE1716A" w:rsidR="00B347CC" w:rsidRDefault="00B347CC" w:rsidP="00667234"/>
    <w:p w14:paraId="3FC89772" w14:textId="0D66C323" w:rsidR="00B347CC" w:rsidRDefault="00B347CC" w:rsidP="00667234"/>
    <w:p w14:paraId="3A58DD92" w14:textId="7E390B4B" w:rsidR="00B347CC" w:rsidRDefault="00B347CC" w:rsidP="00667234"/>
    <w:p w14:paraId="6D73339B" w14:textId="778FA8C8" w:rsidR="00B347CC" w:rsidRDefault="00B347CC" w:rsidP="00667234"/>
    <w:p w14:paraId="5D4AFB03" w14:textId="77777777" w:rsidR="00B347CC" w:rsidRPr="00667234" w:rsidRDefault="00B347CC" w:rsidP="00667234"/>
    <w:p w14:paraId="5878749F" w14:textId="5B86FBD3" w:rsidR="00B347CC" w:rsidRPr="00B347CC" w:rsidRDefault="00B347CC" w:rsidP="00B347CC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>C</w:t>
      </w:r>
      <w:r w:rsidR="007642A1">
        <w:rPr>
          <w:rFonts w:asciiTheme="minorHAnsi" w:hAnsiTheme="minorHAnsi" w:cstheme="minorHAnsi"/>
          <w:sz w:val="24"/>
          <w:szCs w:val="24"/>
        </w:rPr>
        <w:t>FE</w:t>
      </w:r>
      <w:r>
        <w:rPr>
          <w:rFonts w:asciiTheme="minorHAnsi" w:hAnsiTheme="minorHAnsi" w:cstheme="minorHAnsi"/>
          <w:sz w:val="24"/>
          <w:szCs w:val="24"/>
        </w:rPr>
        <w:t xml:space="preserve"> ERD</w:t>
      </w:r>
    </w:p>
    <w:p w14:paraId="4C0D4202" w14:textId="33AA19F9" w:rsidR="00B347CC" w:rsidRDefault="00B347CC" w:rsidP="00B347CC">
      <w:pPr>
        <w:widowControl/>
        <w:spacing w:before="120" w:after="120" w:line="240" w:lineRule="auto"/>
        <w:rPr>
          <w:rFonts w:asciiTheme="minorHAnsi" w:hAnsiTheme="minorHAnsi" w:cstheme="minorHAnsi"/>
          <w:sz w:val="24"/>
          <w:szCs w:val="24"/>
        </w:rPr>
      </w:pPr>
    </w:p>
    <w:p w14:paraId="1FB337BB" w14:textId="4BB80899" w:rsidR="00B347CC" w:rsidRPr="00E374AE" w:rsidRDefault="00B347CC" w:rsidP="00B347CC">
      <w:pPr>
        <w:widowControl/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22D977A" wp14:editId="04E7CD34">
            <wp:extent cx="5939155" cy="3178810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E5D9" w14:textId="77777777" w:rsidR="00B347CC" w:rsidRPr="00667234" w:rsidRDefault="00B347CC" w:rsidP="00667234"/>
    <w:p w14:paraId="6DD6A654" w14:textId="5EB7E325" w:rsidR="00667234" w:rsidRPr="00667234" w:rsidRDefault="00667234" w:rsidP="00667234"/>
    <w:p w14:paraId="4F91DB61" w14:textId="299A0962" w:rsidR="00667234" w:rsidRPr="00667234" w:rsidRDefault="00667234" w:rsidP="00667234"/>
    <w:p w14:paraId="1566B2B8" w14:textId="1FE30693" w:rsidR="00667234" w:rsidRPr="00667234" w:rsidRDefault="00667234" w:rsidP="00667234"/>
    <w:p w14:paraId="6380050D" w14:textId="414EA0C9" w:rsidR="00667234" w:rsidRPr="00667234" w:rsidRDefault="00667234" w:rsidP="00667234"/>
    <w:p w14:paraId="007B096D" w14:textId="0B255C3D" w:rsidR="00667234" w:rsidRPr="00667234" w:rsidRDefault="00667234" w:rsidP="00667234"/>
    <w:p w14:paraId="33504822" w14:textId="29EC19A1" w:rsidR="00667234" w:rsidRPr="00667234" w:rsidRDefault="00667234" w:rsidP="00667234"/>
    <w:p w14:paraId="61A00C71" w14:textId="77777777" w:rsidR="00667234" w:rsidRPr="00667234" w:rsidRDefault="00667234" w:rsidP="00667234"/>
    <w:sectPr w:rsidR="00667234" w:rsidRPr="00667234">
      <w:headerReference w:type="default" r:id="rId19"/>
      <w:footerReference w:type="default" r:id="rId20"/>
      <w:endnotePr>
        <w:numFmt w:val="decimal"/>
      </w:endnotePr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E3144" w14:textId="77777777" w:rsidR="00CA70A0" w:rsidRDefault="00CA70A0">
      <w:pPr>
        <w:spacing w:line="240" w:lineRule="auto"/>
      </w:pPr>
      <w:r>
        <w:separator/>
      </w:r>
    </w:p>
  </w:endnote>
  <w:endnote w:type="continuationSeparator" w:id="0">
    <w:p w14:paraId="1F537AC3" w14:textId="77777777" w:rsidR="00CA70A0" w:rsidRDefault="00CA70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9C307A" w14:paraId="1BB73BCB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3A4B39D" w14:textId="77777777" w:rsidR="009C307A" w:rsidRDefault="00630073">
          <w:pPr>
            <w:ind w:right="360"/>
            <w:rPr>
              <w:sz w:val="24"/>
            </w:rPr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08B5B83" w14:textId="06FEF872" w:rsidR="009C307A" w:rsidRDefault="00630073">
          <w:pPr>
            <w:jc w:val="center"/>
          </w:pPr>
          <w:r>
            <w:fldChar w:fldCharType="begin"/>
          </w:r>
          <w:r>
            <w:instrText>symbol 211 \f "Symbol" \s 10</w:instrText>
          </w:r>
          <w:r>
            <w:fldChar w:fldCharType="separate"/>
          </w:r>
          <w:r>
            <w:rPr>
              <w:rFonts w:ascii="Symbol" w:hAnsi="Symbol"/>
            </w:rPr>
            <w:t>Ó</w:t>
          </w:r>
          <w:r>
            <w:fldChar w:fldCharType="end"/>
          </w:r>
          <w:r w:rsidR="00E14201">
            <w:t>SE1406-Gruop4</w:t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7642A1">
            <w:rPr>
              <w:noProof/>
            </w:rPr>
            <w:t>2021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D428363" w14:textId="77777777" w:rsidR="009C307A" w:rsidRDefault="00630073">
          <w:pPr>
            <w:jc w:val="right"/>
          </w:pPr>
          <w:r>
            <w:t xml:space="preserve">Page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5B7774">
            <w:rPr>
              <w:rStyle w:val="PageNumber"/>
              <w:noProof/>
            </w:rPr>
            <w:t>4</w:t>
          </w:r>
          <w:r>
            <w:rPr>
              <w:rStyle w:val="PageNumber"/>
            </w:rPr>
            <w:fldChar w:fldCharType="end"/>
          </w:r>
        </w:p>
      </w:tc>
    </w:tr>
  </w:tbl>
  <w:p w14:paraId="5F7D9184" w14:textId="77777777" w:rsidR="009C307A" w:rsidRDefault="009C30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16D40" w14:textId="77777777" w:rsidR="00CA70A0" w:rsidRDefault="00CA70A0">
      <w:pPr>
        <w:spacing w:line="240" w:lineRule="auto"/>
      </w:pPr>
      <w:r>
        <w:separator/>
      </w:r>
    </w:p>
  </w:footnote>
  <w:footnote w:type="continuationSeparator" w:id="0">
    <w:p w14:paraId="4168A807" w14:textId="77777777" w:rsidR="00CA70A0" w:rsidRDefault="00CA70A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118E4" w14:textId="77777777" w:rsidR="009C307A" w:rsidRDefault="009C307A">
    <w:pPr>
      <w:rPr>
        <w:sz w:val="24"/>
      </w:rPr>
    </w:pPr>
  </w:p>
  <w:p w14:paraId="7284B2A0" w14:textId="77777777" w:rsidR="009C307A" w:rsidRDefault="009C307A">
    <w:pPr>
      <w:pBdr>
        <w:top w:val="single" w:sz="6" w:space="1" w:color="auto"/>
      </w:pBdr>
      <w:rPr>
        <w:sz w:val="24"/>
      </w:rPr>
    </w:pPr>
  </w:p>
  <w:p w14:paraId="112987C6" w14:textId="77777777" w:rsidR="009C307A" w:rsidRDefault="009C30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9C307A" w14:paraId="2357F43E" w14:textId="77777777">
      <w:tc>
        <w:tcPr>
          <w:tcW w:w="6379" w:type="dxa"/>
        </w:tcPr>
        <w:p w14:paraId="1E7F2DDA" w14:textId="1F278ED2" w:rsidR="009C307A" w:rsidRDefault="00296396">
          <w:r>
            <w:t>Chef For Everyone - CFE</w:t>
          </w:r>
        </w:p>
      </w:tc>
      <w:tc>
        <w:tcPr>
          <w:tcW w:w="3179" w:type="dxa"/>
        </w:tcPr>
        <w:p w14:paraId="100ED041" w14:textId="27846AF5" w:rsidR="009C307A" w:rsidRDefault="00630073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1.0</w:t>
          </w:r>
        </w:p>
      </w:tc>
    </w:tr>
    <w:tr w:rsidR="009C307A" w14:paraId="4C147E47" w14:textId="77777777">
      <w:tc>
        <w:tcPr>
          <w:tcW w:w="6379" w:type="dxa"/>
        </w:tcPr>
        <w:p w14:paraId="0041A736" w14:textId="77777777" w:rsidR="009C307A" w:rsidRDefault="00CA70A0">
          <w:r>
            <w:fldChar w:fldCharType="begin"/>
          </w:r>
          <w:r>
            <w:instrText xml:space="preserve">title  \* Mergeformat </w:instrText>
          </w:r>
          <w:r>
            <w:fldChar w:fldCharType="separate"/>
          </w:r>
          <w:r w:rsidR="00512FAF">
            <w:t>Use-Case Specification: &lt;Use-Case Name&gt;</w:t>
          </w:r>
          <w:r>
            <w:fldChar w:fldCharType="end"/>
          </w:r>
        </w:p>
      </w:tc>
      <w:tc>
        <w:tcPr>
          <w:tcW w:w="3179" w:type="dxa"/>
        </w:tcPr>
        <w:p w14:paraId="71B872AE" w14:textId="3B7E5E1B" w:rsidR="009C307A" w:rsidRDefault="00630073">
          <w:r>
            <w:t xml:space="preserve">  Date:  </w:t>
          </w:r>
          <w:r w:rsidR="00296396">
            <w:t>17</w:t>
          </w:r>
          <w:r>
            <w:t>/</w:t>
          </w:r>
          <w:r w:rsidR="00296396">
            <w:t>Jul</w:t>
          </w:r>
          <w:r>
            <w:t>/</w:t>
          </w:r>
          <w:r w:rsidR="00296396">
            <w:t>21</w:t>
          </w:r>
        </w:p>
      </w:tc>
    </w:tr>
    <w:tr w:rsidR="009C307A" w14:paraId="4CEE3FD1" w14:textId="77777777">
      <w:tc>
        <w:tcPr>
          <w:tcW w:w="9558" w:type="dxa"/>
          <w:gridSpan w:val="2"/>
        </w:tcPr>
        <w:p w14:paraId="493D3A31" w14:textId="77777777" w:rsidR="009C307A" w:rsidRDefault="00630073">
          <w:r>
            <w:t>&lt;document identifier&gt;</w:t>
          </w:r>
        </w:p>
      </w:tc>
    </w:tr>
  </w:tbl>
  <w:p w14:paraId="6B1322D8" w14:textId="77777777" w:rsidR="009C307A" w:rsidRDefault="009C30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8800CE9"/>
    <w:multiLevelType w:val="hybridMultilevel"/>
    <w:tmpl w:val="A49A4C1A"/>
    <w:lvl w:ilvl="0" w:tplc="D22EEE5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252E8"/>
    <w:multiLevelType w:val="hybridMultilevel"/>
    <w:tmpl w:val="26388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D7258D"/>
    <w:multiLevelType w:val="hybridMultilevel"/>
    <w:tmpl w:val="95487F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6734A"/>
    <w:multiLevelType w:val="hybridMultilevel"/>
    <w:tmpl w:val="35CA0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362608E7"/>
    <w:multiLevelType w:val="hybridMultilevel"/>
    <w:tmpl w:val="35CA0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45CD190A"/>
    <w:multiLevelType w:val="multilevel"/>
    <w:tmpl w:val="924288B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462C5148"/>
    <w:multiLevelType w:val="hybridMultilevel"/>
    <w:tmpl w:val="27043B1C"/>
    <w:lvl w:ilvl="0" w:tplc="6C72BB1E">
      <w:start w:val="2"/>
      <w:numFmt w:val="bullet"/>
      <w:lvlText w:val="-"/>
      <w:lvlJc w:val="left"/>
      <w:pPr>
        <w:ind w:left="46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9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50AE58A0"/>
    <w:multiLevelType w:val="multilevel"/>
    <w:tmpl w:val="6D361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5E5018E"/>
    <w:multiLevelType w:val="hybridMultilevel"/>
    <w:tmpl w:val="9A5659B0"/>
    <w:lvl w:ilvl="0" w:tplc="F364DF56">
      <w:start w:val="2"/>
      <w:numFmt w:val="bullet"/>
      <w:lvlText w:val="-"/>
      <w:lvlJc w:val="left"/>
      <w:pPr>
        <w:ind w:left="50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24" w15:restartNumberingAfterBreak="0">
    <w:nsid w:val="5CC002E5"/>
    <w:multiLevelType w:val="hybridMultilevel"/>
    <w:tmpl w:val="95543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E8157B"/>
    <w:multiLevelType w:val="multilevel"/>
    <w:tmpl w:val="A612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703994"/>
    <w:multiLevelType w:val="hybridMultilevel"/>
    <w:tmpl w:val="530689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9278FE"/>
    <w:multiLevelType w:val="multilevel"/>
    <w:tmpl w:val="00921E16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0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" w15:restartNumberingAfterBreak="0">
    <w:nsid w:val="7CA93478"/>
    <w:multiLevelType w:val="hybridMultilevel"/>
    <w:tmpl w:val="1D1AE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3"/>
  </w:num>
  <w:num w:numId="4">
    <w:abstractNumId w:val="32"/>
  </w:num>
  <w:num w:numId="5">
    <w:abstractNumId w:val="22"/>
  </w:num>
  <w:num w:numId="6">
    <w:abstractNumId w:val="20"/>
  </w:num>
  <w:num w:numId="7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31"/>
  </w:num>
  <w:num w:numId="10">
    <w:abstractNumId w:val="3"/>
  </w:num>
  <w:num w:numId="11">
    <w:abstractNumId w:val="15"/>
  </w:num>
  <w:num w:numId="12">
    <w:abstractNumId w:val="12"/>
  </w:num>
  <w:num w:numId="13">
    <w:abstractNumId w:val="30"/>
  </w:num>
  <w:num w:numId="14">
    <w:abstractNumId w:val="11"/>
  </w:num>
  <w:num w:numId="15">
    <w:abstractNumId w:val="4"/>
  </w:num>
  <w:num w:numId="16">
    <w:abstractNumId w:val="29"/>
  </w:num>
  <w:num w:numId="17">
    <w:abstractNumId w:val="19"/>
  </w:num>
  <w:num w:numId="18">
    <w:abstractNumId w:val="9"/>
  </w:num>
  <w:num w:numId="19">
    <w:abstractNumId w:val="16"/>
  </w:num>
  <w:num w:numId="20">
    <w:abstractNumId w:val="10"/>
  </w:num>
  <w:num w:numId="21">
    <w:abstractNumId w:val="28"/>
  </w:num>
  <w:num w:numId="22">
    <w:abstractNumId w:val="24"/>
  </w:num>
  <w:num w:numId="23">
    <w:abstractNumId w:val="8"/>
  </w:num>
  <w:num w:numId="24">
    <w:abstractNumId w:val="6"/>
  </w:num>
  <w:num w:numId="25">
    <w:abstractNumId w:val="14"/>
  </w:num>
  <w:num w:numId="26">
    <w:abstractNumId w:val="27"/>
  </w:num>
  <w:num w:numId="27">
    <w:abstractNumId w:val="26"/>
  </w:num>
  <w:num w:numId="28">
    <w:abstractNumId w:val="33"/>
  </w:num>
  <w:num w:numId="29">
    <w:abstractNumId w:val="7"/>
  </w:num>
  <w:num w:numId="30">
    <w:abstractNumId w:val="5"/>
  </w:num>
  <w:num w:numId="31">
    <w:abstractNumId w:val="18"/>
  </w:num>
  <w:num w:numId="32">
    <w:abstractNumId w:val="23"/>
  </w:num>
  <w:num w:numId="33">
    <w:abstractNumId w:val="17"/>
  </w:num>
  <w:num w:numId="34">
    <w:abstractNumId w:val="25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2FAF"/>
    <w:rsid w:val="00016409"/>
    <w:rsid w:val="000266C1"/>
    <w:rsid w:val="000379FC"/>
    <w:rsid w:val="0005448B"/>
    <w:rsid w:val="000953C5"/>
    <w:rsid w:val="000A0E7B"/>
    <w:rsid w:val="000A4D5C"/>
    <w:rsid w:val="000C0AE6"/>
    <w:rsid w:val="000C5EAE"/>
    <w:rsid w:val="000C7E2A"/>
    <w:rsid w:val="000D02B5"/>
    <w:rsid w:val="000F6A6F"/>
    <w:rsid w:val="001051A4"/>
    <w:rsid w:val="0011152C"/>
    <w:rsid w:val="00112D77"/>
    <w:rsid w:val="00145797"/>
    <w:rsid w:val="001706E0"/>
    <w:rsid w:val="001926FD"/>
    <w:rsid w:val="00197633"/>
    <w:rsid w:val="001C1F0A"/>
    <w:rsid w:val="001C21FD"/>
    <w:rsid w:val="001C3C2E"/>
    <w:rsid w:val="001E597A"/>
    <w:rsid w:val="001E5E15"/>
    <w:rsid w:val="001F4B41"/>
    <w:rsid w:val="001F7DF6"/>
    <w:rsid w:val="00203A10"/>
    <w:rsid w:val="00240CB1"/>
    <w:rsid w:val="00241189"/>
    <w:rsid w:val="00253488"/>
    <w:rsid w:val="00255B17"/>
    <w:rsid w:val="00261EE2"/>
    <w:rsid w:val="002777C4"/>
    <w:rsid w:val="00286BF7"/>
    <w:rsid w:val="00291D44"/>
    <w:rsid w:val="00296396"/>
    <w:rsid w:val="002B37D6"/>
    <w:rsid w:val="002C788A"/>
    <w:rsid w:val="002C7CB2"/>
    <w:rsid w:val="002D3045"/>
    <w:rsid w:val="00303B75"/>
    <w:rsid w:val="00366692"/>
    <w:rsid w:val="00374178"/>
    <w:rsid w:val="003912F0"/>
    <w:rsid w:val="0039521C"/>
    <w:rsid w:val="003A019B"/>
    <w:rsid w:val="003B55A1"/>
    <w:rsid w:val="003D081E"/>
    <w:rsid w:val="003E40B1"/>
    <w:rsid w:val="003E51C6"/>
    <w:rsid w:val="003F741E"/>
    <w:rsid w:val="004078A2"/>
    <w:rsid w:val="0042002D"/>
    <w:rsid w:val="004A46CA"/>
    <w:rsid w:val="004D146C"/>
    <w:rsid w:val="004D14DB"/>
    <w:rsid w:val="004E3DCC"/>
    <w:rsid w:val="005114A9"/>
    <w:rsid w:val="00512D5C"/>
    <w:rsid w:val="00512FAF"/>
    <w:rsid w:val="005835BF"/>
    <w:rsid w:val="00591379"/>
    <w:rsid w:val="005B0F8F"/>
    <w:rsid w:val="005B2D99"/>
    <w:rsid w:val="005B6CA7"/>
    <w:rsid w:val="005B7774"/>
    <w:rsid w:val="005C32A9"/>
    <w:rsid w:val="005C5D17"/>
    <w:rsid w:val="00621BED"/>
    <w:rsid w:val="00623D2A"/>
    <w:rsid w:val="00630073"/>
    <w:rsid w:val="00661C90"/>
    <w:rsid w:val="00667234"/>
    <w:rsid w:val="006D0A9A"/>
    <w:rsid w:val="006E3311"/>
    <w:rsid w:val="006E5023"/>
    <w:rsid w:val="00705E25"/>
    <w:rsid w:val="00711850"/>
    <w:rsid w:val="007201F3"/>
    <w:rsid w:val="00721334"/>
    <w:rsid w:val="00722628"/>
    <w:rsid w:val="00727D12"/>
    <w:rsid w:val="00735E6A"/>
    <w:rsid w:val="007516FB"/>
    <w:rsid w:val="007642A1"/>
    <w:rsid w:val="007C150D"/>
    <w:rsid w:val="007C5EFD"/>
    <w:rsid w:val="007E68AE"/>
    <w:rsid w:val="00804E89"/>
    <w:rsid w:val="00810936"/>
    <w:rsid w:val="0082707B"/>
    <w:rsid w:val="00876F9C"/>
    <w:rsid w:val="008872CF"/>
    <w:rsid w:val="00887D8E"/>
    <w:rsid w:val="008945ED"/>
    <w:rsid w:val="008A0730"/>
    <w:rsid w:val="008A7F64"/>
    <w:rsid w:val="008C235D"/>
    <w:rsid w:val="00911537"/>
    <w:rsid w:val="00930E23"/>
    <w:rsid w:val="00941ADF"/>
    <w:rsid w:val="00952E28"/>
    <w:rsid w:val="00962FFB"/>
    <w:rsid w:val="00970592"/>
    <w:rsid w:val="00991E4B"/>
    <w:rsid w:val="0099736E"/>
    <w:rsid w:val="009B420A"/>
    <w:rsid w:val="009C307A"/>
    <w:rsid w:val="009D00EE"/>
    <w:rsid w:val="009D033E"/>
    <w:rsid w:val="009F55EC"/>
    <w:rsid w:val="00A013D1"/>
    <w:rsid w:val="00A149F1"/>
    <w:rsid w:val="00A40265"/>
    <w:rsid w:val="00A43CFC"/>
    <w:rsid w:val="00A5675A"/>
    <w:rsid w:val="00A6373E"/>
    <w:rsid w:val="00A734D9"/>
    <w:rsid w:val="00A76A64"/>
    <w:rsid w:val="00A77965"/>
    <w:rsid w:val="00A83A76"/>
    <w:rsid w:val="00A9740D"/>
    <w:rsid w:val="00AA2DFE"/>
    <w:rsid w:val="00AA7C3B"/>
    <w:rsid w:val="00AF7300"/>
    <w:rsid w:val="00B27476"/>
    <w:rsid w:val="00B305DC"/>
    <w:rsid w:val="00B347CC"/>
    <w:rsid w:val="00B4569E"/>
    <w:rsid w:val="00B50DB6"/>
    <w:rsid w:val="00B808A1"/>
    <w:rsid w:val="00B84F54"/>
    <w:rsid w:val="00BA460E"/>
    <w:rsid w:val="00BF2D2B"/>
    <w:rsid w:val="00BF554F"/>
    <w:rsid w:val="00C55CA7"/>
    <w:rsid w:val="00C63672"/>
    <w:rsid w:val="00C71211"/>
    <w:rsid w:val="00C940E9"/>
    <w:rsid w:val="00C95372"/>
    <w:rsid w:val="00C975CC"/>
    <w:rsid w:val="00CA70A0"/>
    <w:rsid w:val="00CC1AB1"/>
    <w:rsid w:val="00CC554D"/>
    <w:rsid w:val="00CC59F3"/>
    <w:rsid w:val="00CD4E74"/>
    <w:rsid w:val="00CE05C2"/>
    <w:rsid w:val="00CF47BE"/>
    <w:rsid w:val="00D03F13"/>
    <w:rsid w:val="00D35282"/>
    <w:rsid w:val="00D4008C"/>
    <w:rsid w:val="00D73F1A"/>
    <w:rsid w:val="00D8281D"/>
    <w:rsid w:val="00D931B6"/>
    <w:rsid w:val="00D95CAB"/>
    <w:rsid w:val="00DC44DD"/>
    <w:rsid w:val="00DE2F23"/>
    <w:rsid w:val="00E03F5B"/>
    <w:rsid w:val="00E06BE7"/>
    <w:rsid w:val="00E14201"/>
    <w:rsid w:val="00E27CBE"/>
    <w:rsid w:val="00E374AE"/>
    <w:rsid w:val="00E46B3F"/>
    <w:rsid w:val="00E9175C"/>
    <w:rsid w:val="00EC00CE"/>
    <w:rsid w:val="00EC45E3"/>
    <w:rsid w:val="00F02F9F"/>
    <w:rsid w:val="00F10862"/>
    <w:rsid w:val="00F25C41"/>
    <w:rsid w:val="00F54DC2"/>
    <w:rsid w:val="00F77891"/>
    <w:rsid w:val="00F83F9B"/>
    <w:rsid w:val="00F92264"/>
    <w:rsid w:val="00F94CDD"/>
    <w:rsid w:val="00FA4C2B"/>
    <w:rsid w:val="00FC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563E5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10862"/>
    <w:pPr>
      <w:widowControl w:val="0"/>
      <w:spacing w:line="240" w:lineRule="atLeast"/>
    </w:p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semiHidden/>
    <w:pPr>
      <w:keepLines/>
      <w:spacing w:after="120"/>
      <w:ind w:left="72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styleId="BodyText2">
    <w:name w:val="Body Text 2"/>
    <w:basedOn w:val="Normal"/>
    <w:semiHidden/>
    <w:rPr>
      <w:i/>
      <w:color w:val="0000FF"/>
    </w:r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6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59"/>
    <w:rsid w:val="004E3DCC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3DCC"/>
    <w:pPr>
      <w:widowControl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78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788A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rsid w:val="00A4026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C5EFD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7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fe.chef-for-everyon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www.cfe.chef-for-everyone.com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y\Desktop\rup_ucspec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80C5D-A312-4C44-A0BE-EBEAB46D7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rup_ucspec</Template>
  <TotalTime>366</TotalTime>
  <Pages>12</Pages>
  <Words>881</Words>
  <Characters>5024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Use-Case Specification: &lt;Use-Case Name&gt;</vt:lpstr>
    </vt:vector>
  </TitlesOfParts>
  <Company>&lt;Company Name&gt;</Company>
  <LinksUpToDate>false</LinksUpToDate>
  <CharactersWithSpaces>5894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Use-Case Specification: &lt;Use-Case Name&gt;</dc:title>
  <dc:subject>&lt;Project Name&gt;</dc:subject>
  <dc:creator>Huy Nguyen</dc:creator>
  <cp:keywords/>
  <dc:description/>
  <cp:lastModifiedBy>coconut sos</cp:lastModifiedBy>
  <cp:revision>36</cp:revision>
  <cp:lastPrinted>1900-12-31T16:59:00Z</cp:lastPrinted>
  <dcterms:created xsi:type="dcterms:W3CDTF">2018-09-26T16:21:00Z</dcterms:created>
  <dcterms:modified xsi:type="dcterms:W3CDTF">2021-07-20T15:26:00Z</dcterms:modified>
</cp:coreProperties>
</file>